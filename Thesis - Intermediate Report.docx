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FBC16" w14:textId="08DD105E" w:rsidR="008D0A9C" w:rsidRPr="00463B34" w:rsidRDefault="00FB4EB5" w:rsidP="00A16937">
      <w:pPr>
        <w:pStyle w:val="TFaculdadeeNome"/>
        <w:rPr>
          <w:lang w:val="en-GB"/>
        </w:rPr>
      </w:pPr>
      <w:bookmarkStart w:id="0" w:name="_GoBack"/>
      <w:bookmarkEnd w:id="0"/>
      <w:r w:rsidRPr="00463B34">
        <w:rPr>
          <w:lang w:val="en-GB"/>
        </w:rPr>
        <w:t>Master’s Degree</w:t>
      </w:r>
      <w:r w:rsidR="00463B34" w:rsidRPr="00463B34">
        <w:rPr>
          <w:lang w:val="en-GB"/>
        </w:rPr>
        <w:t xml:space="preserve"> in Informatics Engineering</w:t>
      </w:r>
    </w:p>
    <w:p w14:paraId="7FC887A1" w14:textId="05FFFF0A" w:rsidR="00463B34" w:rsidRPr="00463B34" w:rsidRDefault="00463B34" w:rsidP="00463B34">
      <w:pPr>
        <w:jc w:val="center"/>
        <w:rPr>
          <w:sz w:val="20"/>
          <w:szCs w:val="20"/>
        </w:rPr>
      </w:pPr>
      <w:r>
        <w:rPr>
          <w:sz w:val="20"/>
          <w:szCs w:val="20"/>
        </w:rPr>
        <w:t xml:space="preserve">Thesis – </w:t>
      </w:r>
      <w:r w:rsidR="002329E9">
        <w:rPr>
          <w:sz w:val="20"/>
          <w:szCs w:val="20"/>
        </w:rPr>
        <w:t>Intermediate</w:t>
      </w:r>
      <w:r>
        <w:rPr>
          <w:sz w:val="20"/>
          <w:szCs w:val="20"/>
        </w:rPr>
        <w:t xml:space="preserve"> Report</w:t>
      </w:r>
    </w:p>
    <w:p w14:paraId="5EDFF626" w14:textId="113A5181" w:rsidR="00EA2477" w:rsidRDefault="00EA2477" w:rsidP="009E11A7">
      <w:pPr>
        <w:jc w:val="center"/>
      </w:pPr>
    </w:p>
    <w:p w14:paraId="055573D8" w14:textId="3A49DEDD" w:rsidR="002329E9" w:rsidRDefault="002329E9" w:rsidP="009E11A7">
      <w:pPr>
        <w:jc w:val="center"/>
      </w:pPr>
    </w:p>
    <w:p w14:paraId="3EF7A35F" w14:textId="77777777" w:rsidR="002329E9" w:rsidRPr="00463B34" w:rsidRDefault="002329E9" w:rsidP="009E11A7">
      <w:pPr>
        <w:jc w:val="center"/>
      </w:pPr>
    </w:p>
    <w:p w14:paraId="697DD5C8" w14:textId="38918C2A" w:rsidR="000C350B" w:rsidRPr="00463B34" w:rsidRDefault="00463B34" w:rsidP="00463B34">
      <w:pPr>
        <w:pStyle w:val="TRostoSubtitulo"/>
        <w:rPr>
          <w:lang w:val="en-GB"/>
        </w:rPr>
      </w:pPr>
      <w:r>
        <w:rPr>
          <w:caps/>
          <w:lang w:val="en-GB"/>
        </w:rPr>
        <w:t>Observing and controling performance in microservices</w:t>
      </w:r>
    </w:p>
    <w:p w14:paraId="5334DB2E" w14:textId="163C7DEB" w:rsidR="00BC6E08" w:rsidRPr="00463B34" w:rsidRDefault="00463B34" w:rsidP="009E11A7">
      <w:pPr>
        <w:jc w:val="center"/>
        <w:rPr>
          <w:lang w:val="pt-PT"/>
        </w:rPr>
      </w:pPr>
      <w:r w:rsidRPr="00463B34">
        <w:rPr>
          <w:lang w:val="pt-PT"/>
        </w:rPr>
        <w:t>???SUBTITLE???</w:t>
      </w:r>
    </w:p>
    <w:p w14:paraId="07D0C9EA" w14:textId="77777777" w:rsidR="009E11A7" w:rsidRPr="00463B34" w:rsidRDefault="009E11A7" w:rsidP="009E11A7">
      <w:pPr>
        <w:jc w:val="center"/>
        <w:rPr>
          <w:lang w:val="pt-PT"/>
        </w:rPr>
      </w:pPr>
    </w:p>
    <w:p w14:paraId="6FDED1DF" w14:textId="77777777" w:rsidR="009E11A7" w:rsidRPr="00463B34" w:rsidRDefault="009E11A7" w:rsidP="009E11A7">
      <w:pPr>
        <w:jc w:val="center"/>
        <w:rPr>
          <w:lang w:val="pt-PT"/>
        </w:rPr>
      </w:pPr>
    </w:p>
    <w:p w14:paraId="28BF080B" w14:textId="09EE2CD3" w:rsidR="009E11A7" w:rsidRPr="00463B34" w:rsidRDefault="002329E9" w:rsidP="002329E9">
      <w:pPr>
        <w:tabs>
          <w:tab w:val="left" w:pos="5496"/>
        </w:tabs>
        <w:jc w:val="left"/>
        <w:rPr>
          <w:lang w:val="pt-PT"/>
        </w:rPr>
      </w:pPr>
      <w:r>
        <w:rPr>
          <w:lang w:val="pt-PT"/>
        </w:rPr>
        <w:tab/>
      </w:r>
    </w:p>
    <w:p w14:paraId="79AF874E" w14:textId="30A4ADD8" w:rsidR="008D0A9C" w:rsidRDefault="00463B34" w:rsidP="009E11A7">
      <w:pPr>
        <w:jc w:val="center"/>
        <w:rPr>
          <w:color w:val="000000" w:themeColor="text1"/>
          <w:sz w:val="28"/>
          <w:szCs w:val="28"/>
          <w:lang w:val="pt-PT"/>
        </w:rPr>
      </w:pPr>
      <w:r w:rsidRPr="00463B34">
        <w:rPr>
          <w:color w:val="000000" w:themeColor="text1"/>
          <w:sz w:val="28"/>
          <w:szCs w:val="28"/>
          <w:lang w:val="pt-PT"/>
        </w:rPr>
        <w:t>André Pascoal Bento</w:t>
      </w:r>
    </w:p>
    <w:p w14:paraId="51451278" w14:textId="4AFB958A" w:rsidR="00463B34" w:rsidRPr="00463B34" w:rsidRDefault="00463B34" w:rsidP="009E11A7">
      <w:pPr>
        <w:jc w:val="center"/>
        <w:rPr>
          <w:sz w:val="20"/>
          <w:szCs w:val="20"/>
          <w:lang w:val="pt-PT"/>
        </w:rPr>
      </w:pPr>
      <w:r>
        <w:rPr>
          <w:color w:val="000000" w:themeColor="text1"/>
          <w:sz w:val="20"/>
          <w:szCs w:val="20"/>
          <w:lang w:val="pt-PT"/>
        </w:rPr>
        <w:t>apbento@student.dei.uc.pt</w:t>
      </w:r>
    </w:p>
    <w:p w14:paraId="52265D3C" w14:textId="29B75AE4" w:rsidR="009E11A7" w:rsidRDefault="009E11A7" w:rsidP="009E11A7">
      <w:pPr>
        <w:jc w:val="center"/>
        <w:rPr>
          <w:lang w:val="pt-PT"/>
        </w:rPr>
      </w:pPr>
    </w:p>
    <w:p w14:paraId="7A26B158" w14:textId="396E78FA" w:rsidR="00463B34" w:rsidRDefault="00463B34" w:rsidP="009E11A7">
      <w:pPr>
        <w:jc w:val="center"/>
        <w:rPr>
          <w:lang w:val="pt-PT"/>
        </w:rPr>
      </w:pPr>
    </w:p>
    <w:p w14:paraId="5E23D9F9" w14:textId="309041EF" w:rsidR="00463B34" w:rsidRPr="002329E9" w:rsidRDefault="00463B34" w:rsidP="009E11A7">
      <w:pPr>
        <w:jc w:val="center"/>
        <w:rPr>
          <w:sz w:val="24"/>
          <w:lang w:val="pt-PT"/>
        </w:rPr>
      </w:pPr>
      <w:r w:rsidRPr="002329E9">
        <w:rPr>
          <w:sz w:val="24"/>
          <w:lang w:val="pt-PT"/>
        </w:rPr>
        <w:t>Supervisor:</w:t>
      </w:r>
    </w:p>
    <w:p w14:paraId="293E36E2" w14:textId="737CFDB9" w:rsidR="00463B34" w:rsidRDefault="00463B34" w:rsidP="009E11A7">
      <w:pPr>
        <w:jc w:val="center"/>
        <w:rPr>
          <w:lang w:val="pt-PT"/>
        </w:rPr>
      </w:pPr>
      <w:r>
        <w:rPr>
          <w:lang w:val="pt-PT"/>
        </w:rPr>
        <w:t>Prof. Filipe João Boavista Mendonça Machado Araújo</w:t>
      </w:r>
    </w:p>
    <w:p w14:paraId="658CE179" w14:textId="486C8ED5" w:rsidR="009E11A7" w:rsidRDefault="009E11A7" w:rsidP="009E11A7">
      <w:pPr>
        <w:jc w:val="center"/>
        <w:rPr>
          <w:lang w:val="pt-PT"/>
        </w:rPr>
      </w:pPr>
    </w:p>
    <w:p w14:paraId="07B06988" w14:textId="02CEB7F6" w:rsidR="00463B34" w:rsidRPr="00FF6136" w:rsidRDefault="00463B34" w:rsidP="009E11A7">
      <w:pPr>
        <w:jc w:val="center"/>
        <w:rPr>
          <w:sz w:val="24"/>
        </w:rPr>
      </w:pPr>
      <w:r w:rsidRPr="00FF6136">
        <w:rPr>
          <w:sz w:val="24"/>
        </w:rPr>
        <w:t>Co-Supervisors:</w:t>
      </w:r>
    </w:p>
    <w:p w14:paraId="4F740E04" w14:textId="1C4B2F8B" w:rsidR="00463B34" w:rsidRPr="00FF6136" w:rsidRDefault="00463B34" w:rsidP="009E11A7">
      <w:pPr>
        <w:jc w:val="center"/>
      </w:pPr>
      <w:r w:rsidRPr="00FF6136">
        <w:t>???Jorge Cardoso???</w:t>
      </w:r>
    </w:p>
    <w:p w14:paraId="1897D1C3" w14:textId="1043598A" w:rsidR="00463B34" w:rsidRPr="00FF6136" w:rsidRDefault="00463B34" w:rsidP="009E11A7">
      <w:pPr>
        <w:jc w:val="center"/>
      </w:pPr>
      <w:r>
        <w:t>???Jaime???</w:t>
      </w:r>
    </w:p>
    <w:p w14:paraId="4D162AA7" w14:textId="50C8042F" w:rsidR="002329E9" w:rsidRPr="00463B34" w:rsidRDefault="002329E9" w:rsidP="009E11A7">
      <w:pPr>
        <w:jc w:val="center"/>
      </w:pPr>
    </w:p>
    <w:p w14:paraId="7C5D57DC" w14:textId="5E78F556" w:rsidR="009E11A7" w:rsidRPr="002329E9" w:rsidRDefault="00463B34" w:rsidP="009E11A7">
      <w:pPr>
        <w:jc w:val="center"/>
        <w:rPr>
          <w:sz w:val="28"/>
          <w:szCs w:val="28"/>
        </w:rPr>
      </w:pPr>
      <w:r w:rsidRPr="002329E9">
        <w:rPr>
          <w:sz w:val="28"/>
          <w:szCs w:val="28"/>
        </w:rPr>
        <w:t>July 2019</w:t>
      </w:r>
    </w:p>
    <w:p w14:paraId="496A667F" w14:textId="77777777" w:rsidR="00EB64E7" w:rsidRDefault="00EB64E7">
      <w:pPr>
        <w:spacing w:line="240" w:lineRule="auto"/>
        <w:jc w:val="left"/>
      </w:pPr>
      <w:r>
        <w:lastRenderedPageBreak/>
        <w:br w:type="page"/>
      </w:r>
    </w:p>
    <w:p w14:paraId="74D4F088" w14:textId="77777777" w:rsidR="00D57B67" w:rsidRPr="00D57B67" w:rsidRDefault="00D57B67" w:rsidP="00543AEE">
      <w:pPr>
        <w:pStyle w:val="Title"/>
        <w:sectPr w:rsidR="00D57B67" w:rsidRPr="00D57B67" w:rsidSect="00EB64E7">
          <w:footerReference w:type="even" r:id="rId8"/>
          <w:footerReference w:type="default" r:id="rId9"/>
          <w:footerReference w:type="first" r:id="rId10"/>
          <w:pgSz w:w="11907" w:h="16840" w:code="9"/>
          <w:pgMar w:top="1440" w:right="1440" w:bottom="1075" w:left="1800" w:header="720" w:footer="1196" w:gutter="0"/>
          <w:pgNumType w:fmt="lowerRoman"/>
          <w:cols w:space="720"/>
          <w:titlePg/>
          <w:docGrid w:linePitch="360"/>
        </w:sectPr>
      </w:pPr>
      <w:bookmarkStart w:id="1" w:name="_Toc376456764"/>
    </w:p>
    <w:p w14:paraId="02ABDDDC" w14:textId="1019DBFC" w:rsidR="00720F43" w:rsidRDefault="00720F43" w:rsidP="0092032D">
      <w:pPr>
        <w:pStyle w:val="InitialTitles"/>
        <w:rPr>
          <w:lang w:val="pt-PT"/>
        </w:rPr>
      </w:pPr>
      <w:r w:rsidRPr="00EB64E7">
        <w:rPr>
          <w:lang w:val="pt-PT"/>
        </w:rPr>
        <w:lastRenderedPageBreak/>
        <w:t>Abstract</w:t>
      </w:r>
    </w:p>
    <w:p w14:paraId="4B191C0D" w14:textId="77777777" w:rsidR="0092032D" w:rsidRPr="0092032D" w:rsidRDefault="0092032D" w:rsidP="0092032D">
      <w:pPr>
        <w:pStyle w:val="InitialTitles"/>
        <w:rPr>
          <w:sz w:val="24"/>
          <w:szCs w:val="24"/>
          <w:lang w:val="pt-PT"/>
        </w:rPr>
      </w:pPr>
    </w:p>
    <w:p w14:paraId="166AE3D7" w14:textId="77777777" w:rsidR="00720F43" w:rsidRDefault="00720F43" w:rsidP="00720F43">
      <w:pPr>
        <w:ind w:firstLine="720"/>
        <w:rPr>
          <w:lang w:val="pt-PT"/>
        </w:rPr>
      </w:pPr>
      <w:r w:rsidRPr="00EB64E7">
        <w:rPr>
          <w:lang w:val="pt-PT"/>
        </w:rPr>
        <w:t>2 resumos (português e inglês) com um máximo de 300 palavras cada, acompanhado de cinco palavras-chave (ambos em página ímpar);</w:t>
      </w:r>
    </w:p>
    <w:p w14:paraId="1DB37B50" w14:textId="77777777" w:rsidR="00720F43" w:rsidRDefault="00720F43" w:rsidP="00720F43">
      <w:pPr>
        <w:ind w:firstLine="720"/>
        <w:rPr>
          <w:lang w:val="pt-PT"/>
        </w:rPr>
      </w:pPr>
      <w:r>
        <w:rPr>
          <w:lang w:val="pt-PT"/>
        </w:rPr>
        <w:t>???</w:t>
      </w:r>
    </w:p>
    <w:p w14:paraId="098E6C21" w14:textId="77777777" w:rsidR="00720F43" w:rsidRPr="00EB64E7" w:rsidRDefault="00720F43" w:rsidP="00720F43">
      <w:pPr>
        <w:rPr>
          <w:b/>
          <w:i/>
          <w:lang w:val="pt-PT"/>
        </w:rPr>
      </w:pPr>
    </w:p>
    <w:p w14:paraId="37D6ED14" w14:textId="77777777" w:rsidR="00720F43" w:rsidRPr="00A43B88" w:rsidRDefault="00720F43" w:rsidP="00720F43">
      <w:pPr>
        <w:rPr>
          <w:i/>
          <w:lang w:val="pt-PT"/>
        </w:rPr>
      </w:pPr>
      <w:r w:rsidRPr="00A43B88">
        <w:rPr>
          <w:b/>
          <w:i/>
          <w:lang w:val="pt-PT"/>
        </w:rPr>
        <w:t>KEYWORDS</w:t>
      </w:r>
      <w:r w:rsidRPr="00A43B88">
        <w:rPr>
          <w:i/>
          <w:lang w:val="pt-PT"/>
        </w:rPr>
        <w:t>: Microservices, Cloud, Tracing.</w:t>
      </w:r>
    </w:p>
    <w:p w14:paraId="5DA46235" w14:textId="77777777" w:rsidR="00211D06" w:rsidRPr="00A43B88" w:rsidRDefault="00211D06">
      <w:pPr>
        <w:spacing w:line="240" w:lineRule="auto"/>
        <w:jc w:val="left"/>
        <w:rPr>
          <w:rFonts w:ascii="Times New Roman" w:hAnsi="Times New Roman"/>
          <w:noProof/>
          <w:sz w:val="48"/>
          <w:szCs w:val="28"/>
          <w:lang w:val="pt-PT"/>
        </w:rPr>
      </w:pPr>
      <w:r w:rsidRPr="00A43B88">
        <w:rPr>
          <w:noProof/>
          <w:szCs w:val="28"/>
          <w:lang w:val="pt-PT"/>
        </w:rPr>
        <w:br w:type="page"/>
      </w:r>
    </w:p>
    <w:p w14:paraId="159954E7" w14:textId="77777777" w:rsidR="00CB5CFD" w:rsidRDefault="00211D06" w:rsidP="0092032D">
      <w:pPr>
        <w:pStyle w:val="InitialTitles"/>
        <w:rPr>
          <w:lang w:val="pt-PT"/>
        </w:rPr>
        <w:sectPr w:rsidR="00CB5CFD" w:rsidSect="000F6D7A">
          <w:footerReference w:type="default" r:id="rId11"/>
          <w:pgSz w:w="11907" w:h="16840" w:code="9"/>
          <w:pgMar w:top="1440" w:right="1460" w:bottom="1354" w:left="1800" w:header="720" w:footer="678" w:gutter="0"/>
          <w:pgNumType w:start="1"/>
          <w:cols w:space="720"/>
          <w:docGrid w:linePitch="360"/>
        </w:sectPr>
      </w:pPr>
      <w:r w:rsidRPr="00A43B88">
        <w:rPr>
          <w:lang w:val="pt-PT"/>
        </w:rPr>
        <w:lastRenderedPageBreak/>
        <w:br w:type="page"/>
      </w:r>
    </w:p>
    <w:p w14:paraId="5C5E0CD2" w14:textId="573489DA" w:rsidR="00211D06" w:rsidRPr="00A43B88" w:rsidRDefault="00211D06" w:rsidP="0092032D">
      <w:pPr>
        <w:pStyle w:val="InitialTitles"/>
        <w:rPr>
          <w:lang w:val="pt-PT"/>
        </w:rPr>
      </w:pPr>
    </w:p>
    <w:p w14:paraId="7C7B21B2" w14:textId="5ACE6D3D" w:rsidR="00EB64E7" w:rsidRPr="00A43B88" w:rsidRDefault="00EB64E7" w:rsidP="0092032D">
      <w:pPr>
        <w:pStyle w:val="InitialTitles"/>
        <w:rPr>
          <w:lang w:val="pt-PT"/>
        </w:rPr>
      </w:pPr>
      <w:r w:rsidRPr="00A43B88">
        <w:rPr>
          <w:lang w:val="pt-PT"/>
        </w:rPr>
        <w:t>Resumo</w:t>
      </w:r>
      <w:bookmarkEnd w:id="1"/>
    </w:p>
    <w:p w14:paraId="3C419BF2" w14:textId="77777777" w:rsidR="0092032D" w:rsidRPr="00A43B88" w:rsidRDefault="0092032D" w:rsidP="0092032D">
      <w:pPr>
        <w:pStyle w:val="InitialTitles"/>
        <w:rPr>
          <w:lang w:val="pt-PT"/>
        </w:rPr>
      </w:pPr>
    </w:p>
    <w:p w14:paraId="1AC8AF6A" w14:textId="77777777" w:rsidR="00EB64E7" w:rsidRDefault="00EB64E7" w:rsidP="00EB64E7">
      <w:pPr>
        <w:ind w:firstLine="720"/>
        <w:rPr>
          <w:lang w:val="pt-PT"/>
        </w:rPr>
      </w:pPr>
      <w:r w:rsidRPr="00EB64E7">
        <w:rPr>
          <w:lang w:val="pt-PT"/>
        </w:rPr>
        <w:t>2 resumos (português e inglês) com um máximo de 300 palavras cada, acompanhado de cinco palavras-chave (ambos em página ímpar);</w:t>
      </w:r>
    </w:p>
    <w:p w14:paraId="1FFE31D4" w14:textId="77777777" w:rsidR="00EB64E7" w:rsidRPr="00EB64E7" w:rsidRDefault="00EB64E7" w:rsidP="00EB64E7">
      <w:pPr>
        <w:rPr>
          <w:lang w:val="pt-PT"/>
        </w:rPr>
      </w:pPr>
    </w:p>
    <w:p w14:paraId="75CA4DF5" w14:textId="77777777" w:rsidR="00EB64E7" w:rsidRPr="00FF6136" w:rsidRDefault="00EB64E7" w:rsidP="00EB64E7">
      <w:pPr>
        <w:rPr>
          <w:lang w:val="pt-PT"/>
        </w:rPr>
      </w:pPr>
      <w:r>
        <w:rPr>
          <w:b/>
          <w:lang w:val="pt-PT"/>
        </w:rPr>
        <w:t>PALAVRAS-CHAVE</w:t>
      </w:r>
      <w:r w:rsidRPr="00FF6136">
        <w:rPr>
          <w:lang w:val="pt-PT"/>
        </w:rPr>
        <w:t xml:space="preserve">: </w:t>
      </w:r>
      <w:r>
        <w:rPr>
          <w:lang w:val="pt-PT"/>
        </w:rPr>
        <w:t>Microserviços, Cloud, Tracing</w:t>
      </w:r>
      <w:r w:rsidRPr="00FF6136">
        <w:rPr>
          <w:lang w:val="pt-PT"/>
        </w:rPr>
        <w:t>.</w:t>
      </w:r>
    </w:p>
    <w:p w14:paraId="5F20F116" w14:textId="77777777" w:rsidR="00D57B67" w:rsidRDefault="00D57B67">
      <w:pPr>
        <w:spacing w:line="240" w:lineRule="auto"/>
        <w:jc w:val="left"/>
        <w:rPr>
          <w:rFonts w:ascii="Times New Roman" w:hAnsi="Times New Roman"/>
          <w:noProof/>
          <w:sz w:val="48"/>
          <w:szCs w:val="28"/>
          <w:lang w:val="pt-PT" w:eastAsia="pt-PT"/>
        </w:rPr>
      </w:pPr>
      <w:bookmarkStart w:id="2" w:name="_Toc376456765"/>
      <w:r w:rsidRPr="00D57B67">
        <w:rPr>
          <w:lang w:val="pt-PT"/>
        </w:rPr>
        <w:br w:type="page"/>
      </w:r>
    </w:p>
    <w:bookmarkEnd w:id="2"/>
    <w:p w14:paraId="31EEAED9" w14:textId="1CA6A2B8" w:rsidR="008353A0" w:rsidRDefault="00EB64E7" w:rsidP="0092032D">
      <w:pPr>
        <w:pStyle w:val="InitialTitles"/>
        <w:rPr>
          <w:lang w:val="pt-PT"/>
        </w:rPr>
      </w:pPr>
      <w:r w:rsidRPr="0092032D">
        <w:rPr>
          <w:lang w:val="pt-PT"/>
        </w:rPr>
        <w:lastRenderedPageBreak/>
        <w:br w:type="page"/>
      </w:r>
      <w:r w:rsidR="008353A0" w:rsidRPr="00211D06">
        <w:lastRenderedPageBreak/>
        <mc:AlternateContent>
          <mc:Choice Requires="wps">
            <w:drawing>
              <wp:anchor distT="0" distB="0" distL="114300" distR="114300" simplePos="0" relativeHeight="251659264" behindDoc="0" locked="0" layoutInCell="1" allowOverlap="1" wp14:anchorId="0294752A" wp14:editId="145F8E33">
                <wp:simplePos x="0" y="0"/>
                <wp:positionH relativeFrom="column">
                  <wp:posOffset>5256331</wp:posOffset>
                </wp:positionH>
                <wp:positionV relativeFrom="paragraph">
                  <wp:posOffset>8728066</wp:posOffset>
                </wp:positionV>
                <wp:extent cx="266131" cy="348017"/>
                <wp:effectExtent l="0" t="0" r="635" b="0"/>
                <wp:wrapNone/>
                <wp:docPr id="16" name="Retângulo 16"/>
                <wp:cNvGraphicFramePr/>
                <a:graphic xmlns:a="http://schemas.openxmlformats.org/drawingml/2006/main">
                  <a:graphicData uri="http://schemas.microsoft.com/office/word/2010/wordprocessingShape">
                    <wps:wsp>
                      <wps:cNvSpPr/>
                      <wps:spPr>
                        <a:xfrm>
                          <a:off x="0" y="0"/>
                          <a:ext cx="266131" cy="34801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7DAF613B" id="Retângulo 16" o:spid="_x0000_s1026" style="position:absolute;margin-left:413.9pt;margin-top:687.25pt;width:20.95pt;height:27.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" fillcolor="white [3212]" stroked="f" strokeweight="2pt"/>
            </w:pict>
          </mc:Fallback>
        </mc:AlternateContent>
      </w:r>
      <w:r w:rsidR="00463B34" w:rsidRPr="0092032D">
        <w:rPr>
          <w:lang w:val="pt-PT"/>
        </w:rPr>
        <w:t>Acknowledgements</w:t>
      </w:r>
    </w:p>
    <w:p w14:paraId="3FBD2C29" w14:textId="77777777" w:rsidR="0092032D" w:rsidRPr="0092032D" w:rsidRDefault="0092032D" w:rsidP="0092032D">
      <w:pPr>
        <w:pStyle w:val="InitialTitles"/>
        <w:rPr>
          <w:lang w:val="pt-PT"/>
        </w:rPr>
      </w:pPr>
    </w:p>
    <w:p w14:paraId="2AF8890C" w14:textId="77777777" w:rsidR="00211D06" w:rsidRPr="0092032D" w:rsidRDefault="00211D06" w:rsidP="00211D06">
      <w:pPr>
        <w:spacing w:line="240" w:lineRule="auto"/>
        <w:jc w:val="left"/>
        <w:rPr>
          <w:lang w:val="pt-PT"/>
        </w:rPr>
      </w:pPr>
    </w:p>
    <w:p w14:paraId="740022DE" w14:textId="77777777" w:rsidR="004E3BA4" w:rsidRDefault="004E3BA4" w:rsidP="004E3BA4">
      <w:pPr>
        <w:ind w:firstLine="720"/>
        <w:rPr>
          <w:lang w:val="pt-PT"/>
        </w:rPr>
      </w:pPr>
      <w:r w:rsidRPr="004E3BA4">
        <w:rPr>
          <w:lang w:val="pt-PT"/>
        </w:rPr>
        <w:t>Agradecimentos - facultativos, dedicatória – facultativa, e referências a financiamentos – se apl</w:t>
      </w:r>
      <w:r>
        <w:rPr>
          <w:lang w:val="pt-PT"/>
        </w:rPr>
        <w:t>icável (sempre em página ímpar)</w:t>
      </w:r>
    </w:p>
    <w:p w14:paraId="71DE10C8" w14:textId="15B0BC78" w:rsidR="008353A0" w:rsidRPr="004E3BA4" w:rsidRDefault="004E3BA4" w:rsidP="004E3BA4">
      <w:pPr>
        <w:ind w:firstLine="720"/>
        <w:rPr>
          <w:lang w:val="pt-PT"/>
        </w:rPr>
      </w:pPr>
      <w:r>
        <w:rPr>
          <w:lang w:val="pt-PT"/>
        </w:rPr>
        <w:t>???</w:t>
      </w:r>
      <w:r w:rsidR="008353A0" w:rsidRPr="004E3BA4">
        <w:rPr>
          <w:lang w:val="pt-PT"/>
        </w:rPr>
        <w:br w:type="page"/>
      </w:r>
    </w:p>
    <w:p w14:paraId="06B6E696" w14:textId="77777777" w:rsidR="00A06C23" w:rsidRDefault="00A06C23">
      <w:pPr>
        <w:spacing w:line="240" w:lineRule="auto"/>
        <w:jc w:val="left"/>
        <w:rPr>
          <w:b/>
          <w:bCs/>
          <w:noProof/>
        </w:rPr>
      </w:pPr>
      <w:r>
        <w:rPr>
          <w:b/>
          <w:bCs/>
          <w:noProof/>
        </w:rPr>
        <w:lastRenderedPageBreak/>
        <w:br w:type="page"/>
      </w:r>
    </w:p>
    <w:p w14:paraId="210152F1" w14:textId="67F8FB07" w:rsidR="009A1BBC" w:rsidRDefault="009A1BBC" w:rsidP="009A1BBC">
      <w:pPr>
        <w:pStyle w:val="InitialTitles"/>
        <w:rPr>
          <w:noProof/>
        </w:rPr>
      </w:pPr>
      <w:commentRangeStart w:id="3"/>
      <w:r>
        <w:rPr>
          <w:noProof/>
        </w:rPr>
        <w:lastRenderedPageBreak/>
        <w:t>Contents</w:t>
      </w:r>
      <w:commentRangeEnd w:id="3"/>
      <w:r w:rsidR="000D1D26">
        <w:rPr>
          <w:rStyle w:val="CommentReference"/>
          <w:rFonts w:ascii="Arial" w:hAnsi="Arial" w:cs="Gill Sans"/>
          <w:b w:val="0"/>
        </w:rPr>
        <w:commentReference w:id="3"/>
      </w:r>
    </w:p>
    <w:p w14:paraId="55C32B8F" w14:textId="77777777" w:rsidR="009A1BBC" w:rsidRDefault="009A1BBC" w:rsidP="009A1BBC">
      <w:pPr>
        <w:pStyle w:val="InitialTitles"/>
        <w:rPr>
          <w:noProof/>
        </w:rPr>
      </w:pPr>
    </w:p>
    <w:p w14:paraId="1953CC6D" w14:textId="615134D7" w:rsidR="00261FFA" w:rsidRDefault="00261FFA">
      <w:pPr>
        <w:pStyle w:val="TOC1"/>
        <w:rPr>
          <w:rFonts w:asciiTheme="minorHAnsi" w:eastAsiaTheme="minorEastAsia" w:hAnsiTheme="minorHAnsi" w:cstheme="minorBidi"/>
          <w:b w:val="0"/>
          <w:bCs w:val="0"/>
          <w:iCs w:val="0"/>
          <w:noProof/>
          <w:sz w:val="22"/>
          <w:szCs w:val="22"/>
          <w:lang w:eastAsia="en-GB"/>
        </w:rPr>
      </w:pPr>
      <w:r>
        <w:rPr>
          <w:rFonts w:asciiTheme="minorHAnsi" w:hAnsiTheme="minorHAnsi"/>
          <w:i/>
          <w:noProof/>
          <w:sz w:val="24"/>
        </w:rPr>
        <w:fldChar w:fldCharType="begin"/>
      </w:r>
      <w:r>
        <w:rPr>
          <w:rFonts w:asciiTheme="minorHAnsi" w:hAnsiTheme="minorHAnsi"/>
          <w:i/>
          <w:noProof/>
          <w:sz w:val="24"/>
        </w:rPr>
        <w:instrText xml:space="preserve"> TOC \o "1-3" \h \z \u </w:instrText>
      </w:r>
      <w:r>
        <w:rPr>
          <w:rFonts w:asciiTheme="minorHAnsi" w:hAnsiTheme="minorHAnsi"/>
          <w:i/>
          <w:noProof/>
          <w:sz w:val="24"/>
        </w:rPr>
        <w:fldChar w:fldCharType="separate"/>
      </w:r>
      <w:hyperlink w:anchor="_Toc524537245" w:history="1">
        <w:r>
          <w:rPr>
            <w:rFonts w:asciiTheme="minorHAnsi" w:eastAsiaTheme="minorEastAsia" w:hAnsiTheme="minorHAnsi" w:cstheme="minorBidi"/>
            <w:b w:val="0"/>
            <w:bCs w:val="0"/>
            <w:iCs w:val="0"/>
            <w:noProof/>
            <w:sz w:val="22"/>
            <w:szCs w:val="22"/>
            <w:lang w:eastAsia="en-GB"/>
          </w:rPr>
          <w:tab/>
        </w:r>
        <w:r w:rsidRPr="0004521B">
          <w:rPr>
            <w:rStyle w:val="Hyperlink"/>
            <w:noProof/>
          </w:rPr>
          <w:t>Introduction</w:t>
        </w:r>
        <w:r>
          <w:rPr>
            <w:noProof/>
            <w:webHidden/>
          </w:rPr>
          <w:tab/>
        </w:r>
        <w:r>
          <w:rPr>
            <w:noProof/>
            <w:webHidden/>
          </w:rPr>
          <w:fldChar w:fldCharType="begin"/>
        </w:r>
        <w:r>
          <w:rPr>
            <w:noProof/>
            <w:webHidden/>
          </w:rPr>
          <w:instrText xml:space="preserve"> PAGEREF _Toc524537245 \h </w:instrText>
        </w:r>
        <w:r>
          <w:rPr>
            <w:noProof/>
            <w:webHidden/>
          </w:rPr>
        </w:r>
        <w:r>
          <w:rPr>
            <w:noProof/>
            <w:webHidden/>
          </w:rPr>
          <w:fldChar w:fldCharType="separate"/>
        </w:r>
        <w:r>
          <w:rPr>
            <w:noProof/>
            <w:webHidden/>
          </w:rPr>
          <w:t>1</w:t>
        </w:r>
        <w:r>
          <w:rPr>
            <w:noProof/>
            <w:webHidden/>
          </w:rPr>
          <w:fldChar w:fldCharType="end"/>
        </w:r>
      </w:hyperlink>
    </w:p>
    <w:p w14:paraId="3ED630D6" w14:textId="1A0E8479" w:rsidR="00261FFA" w:rsidRDefault="00261FFA">
      <w:pPr>
        <w:pStyle w:val="TOC2"/>
        <w:rPr>
          <w:rFonts w:asciiTheme="minorHAnsi" w:eastAsiaTheme="minorEastAsia" w:hAnsiTheme="minorHAnsi" w:cstheme="minorBidi"/>
          <w:bCs w:val="0"/>
          <w:noProof/>
          <w:sz w:val="22"/>
          <w:lang w:eastAsia="en-GB"/>
        </w:rPr>
      </w:pPr>
      <w:hyperlink w:anchor="_Toc524537246" w:history="1">
        <w:r w:rsidRPr="0004521B">
          <w:rPr>
            <w:rStyle w:val="Hyperlink"/>
            <w:noProof/>
          </w:rPr>
          <w:t>1.1</w:t>
        </w:r>
        <w:r>
          <w:rPr>
            <w:rFonts w:asciiTheme="minorHAnsi" w:eastAsiaTheme="minorEastAsia" w:hAnsiTheme="minorHAnsi" w:cstheme="minorBidi"/>
            <w:bCs w:val="0"/>
            <w:noProof/>
            <w:sz w:val="22"/>
            <w:lang w:eastAsia="en-GB"/>
          </w:rPr>
          <w:tab/>
        </w:r>
        <w:r w:rsidRPr="0004521B">
          <w:rPr>
            <w:rStyle w:val="Hyperlink"/>
            <w:noProof/>
          </w:rPr>
          <w:t>Context</w:t>
        </w:r>
        <w:r>
          <w:rPr>
            <w:noProof/>
            <w:webHidden/>
          </w:rPr>
          <w:tab/>
        </w:r>
        <w:r>
          <w:rPr>
            <w:noProof/>
            <w:webHidden/>
          </w:rPr>
          <w:fldChar w:fldCharType="begin"/>
        </w:r>
        <w:r>
          <w:rPr>
            <w:noProof/>
            <w:webHidden/>
          </w:rPr>
          <w:instrText xml:space="preserve"> PAGEREF _Toc524537246 \h </w:instrText>
        </w:r>
        <w:r>
          <w:rPr>
            <w:noProof/>
            <w:webHidden/>
          </w:rPr>
        </w:r>
        <w:r>
          <w:rPr>
            <w:noProof/>
            <w:webHidden/>
          </w:rPr>
          <w:fldChar w:fldCharType="separate"/>
        </w:r>
        <w:r>
          <w:rPr>
            <w:noProof/>
            <w:webHidden/>
          </w:rPr>
          <w:t>1</w:t>
        </w:r>
        <w:r>
          <w:rPr>
            <w:noProof/>
            <w:webHidden/>
          </w:rPr>
          <w:fldChar w:fldCharType="end"/>
        </w:r>
      </w:hyperlink>
    </w:p>
    <w:p w14:paraId="3A1C6745" w14:textId="54DC2E7F" w:rsidR="00261FFA" w:rsidRDefault="00261FFA">
      <w:pPr>
        <w:pStyle w:val="TOC2"/>
        <w:rPr>
          <w:rFonts w:asciiTheme="minorHAnsi" w:eastAsiaTheme="minorEastAsia" w:hAnsiTheme="minorHAnsi" w:cstheme="minorBidi"/>
          <w:bCs w:val="0"/>
          <w:noProof/>
          <w:sz w:val="22"/>
          <w:lang w:eastAsia="en-GB"/>
        </w:rPr>
      </w:pPr>
      <w:hyperlink w:anchor="_Toc524537247" w:history="1">
        <w:r w:rsidRPr="0004521B">
          <w:rPr>
            <w:rStyle w:val="Hyperlink"/>
            <w:noProof/>
          </w:rPr>
          <w:t>1.2</w:t>
        </w:r>
        <w:r>
          <w:rPr>
            <w:rFonts w:asciiTheme="minorHAnsi" w:eastAsiaTheme="minorEastAsia" w:hAnsiTheme="minorHAnsi" w:cstheme="minorBidi"/>
            <w:bCs w:val="0"/>
            <w:noProof/>
            <w:sz w:val="22"/>
            <w:lang w:eastAsia="en-GB"/>
          </w:rPr>
          <w:tab/>
        </w:r>
        <w:r w:rsidRPr="0004521B">
          <w:rPr>
            <w:rStyle w:val="Hyperlink"/>
            <w:noProof/>
          </w:rPr>
          <w:t>Motivation</w:t>
        </w:r>
        <w:r>
          <w:rPr>
            <w:noProof/>
            <w:webHidden/>
          </w:rPr>
          <w:tab/>
        </w:r>
        <w:r>
          <w:rPr>
            <w:noProof/>
            <w:webHidden/>
          </w:rPr>
          <w:fldChar w:fldCharType="begin"/>
        </w:r>
        <w:r>
          <w:rPr>
            <w:noProof/>
            <w:webHidden/>
          </w:rPr>
          <w:instrText xml:space="preserve"> PAGEREF _Toc524537247 \h </w:instrText>
        </w:r>
        <w:r>
          <w:rPr>
            <w:noProof/>
            <w:webHidden/>
          </w:rPr>
        </w:r>
        <w:r>
          <w:rPr>
            <w:noProof/>
            <w:webHidden/>
          </w:rPr>
          <w:fldChar w:fldCharType="separate"/>
        </w:r>
        <w:r>
          <w:rPr>
            <w:noProof/>
            <w:webHidden/>
          </w:rPr>
          <w:t>1</w:t>
        </w:r>
        <w:r>
          <w:rPr>
            <w:noProof/>
            <w:webHidden/>
          </w:rPr>
          <w:fldChar w:fldCharType="end"/>
        </w:r>
      </w:hyperlink>
    </w:p>
    <w:p w14:paraId="6EB2A0A0" w14:textId="2780F391" w:rsidR="00261FFA" w:rsidRDefault="00261FFA">
      <w:pPr>
        <w:pStyle w:val="TOC2"/>
        <w:rPr>
          <w:rFonts w:asciiTheme="minorHAnsi" w:eastAsiaTheme="minorEastAsia" w:hAnsiTheme="minorHAnsi" w:cstheme="minorBidi"/>
          <w:bCs w:val="0"/>
          <w:noProof/>
          <w:sz w:val="22"/>
          <w:lang w:eastAsia="en-GB"/>
        </w:rPr>
      </w:pPr>
      <w:hyperlink w:anchor="_Toc524537248" w:history="1">
        <w:r w:rsidRPr="0004521B">
          <w:rPr>
            <w:rStyle w:val="Hyperlink"/>
            <w:noProof/>
          </w:rPr>
          <w:t>1.3</w:t>
        </w:r>
        <w:r>
          <w:rPr>
            <w:rFonts w:asciiTheme="minorHAnsi" w:eastAsiaTheme="minorEastAsia" w:hAnsiTheme="minorHAnsi" w:cstheme="minorBidi"/>
            <w:bCs w:val="0"/>
            <w:noProof/>
            <w:sz w:val="22"/>
            <w:lang w:eastAsia="en-GB"/>
          </w:rPr>
          <w:tab/>
        </w:r>
        <w:r w:rsidRPr="0004521B">
          <w:rPr>
            <w:rStyle w:val="Hyperlink"/>
            <w:noProof/>
          </w:rPr>
          <w:t>Goals</w:t>
        </w:r>
        <w:r>
          <w:rPr>
            <w:noProof/>
            <w:webHidden/>
          </w:rPr>
          <w:tab/>
        </w:r>
        <w:r>
          <w:rPr>
            <w:noProof/>
            <w:webHidden/>
          </w:rPr>
          <w:fldChar w:fldCharType="begin"/>
        </w:r>
        <w:r>
          <w:rPr>
            <w:noProof/>
            <w:webHidden/>
          </w:rPr>
          <w:instrText xml:space="preserve"> PAGEREF _Toc524537248 \h </w:instrText>
        </w:r>
        <w:r>
          <w:rPr>
            <w:noProof/>
            <w:webHidden/>
          </w:rPr>
        </w:r>
        <w:r>
          <w:rPr>
            <w:noProof/>
            <w:webHidden/>
          </w:rPr>
          <w:fldChar w:fldCharType="separate"/>
        </w:r>
        <w:r>
          <w:rPr>
            <w:noProof/>
            <w:webHidden/>
          </w:rPr>
          <w:t>1</w:t>
        </w:r>
        <w:r>
          <w:rPr>
            <w:noProof/>
            <w:webHidden/>
          </w:rPr>
          <w:fldChar w:fldCharType="end"/>
        </w:r>
      </w:hyperlink>
    </w:p>
    <w:p w14:paraId="55C8FCCE" w14:textId="2A4BD4D4" w:rsidR="00261FFA" w:rsidRDefault="00261FFA">
      <w:pPr>
        <w:pStyle w:val="TOC2"/>
        <w:rPr>
          <w:rFonts w:asciiTheme="minorHAnsi" w:eastAsiaTheme="minorEastAsia" w:hAnsiTheme="minorHAnsi" w:cstheme="minorBidi"/>
          <w:bCs w:val="0"/>
          <w:noProof/>
          <w:sz w:val="22"/>
          <w:lang w:eastAsia="en-GB"/>
        </w:rPr>
      </w:pPr>
      <w:hyperlink w:anchor="_Toc524537249" w:history="1">
        <w:r w:rsidRPr="0004521B">
          <w:rPr>
            <w:rStyle w:val="Hyperlink"/>
            <w:noProof/>
          </w:rPr>
          <w:t>1.4</w:t>
        </w:r>
        <w:r>
          <w:rPr>
            <w:rFonts w:asciiTheme="minorHAnsi" w:eastAsiaTheme="minorEastAsia" w:hAnsiTheme="minorHAnsi" w:cstheme="minorBidi"/>
            <w:bCs w:val="0"/>
            <w:noProof/>
            <w:sz w:val="22"/>
            <w:lang w:eastAsia="en-GB"/>
          </w:rPr>
          <w:tab/>
        </w:r>
        <w:r w:rsidRPr="0004521B">
          <w:rPr>
            <w:rStyle w:val="Hyperlink"/>
            <w:noProof/>
          </w:rPr>
          <w:t>Document Structure</w:t>
        </w:r>
        <w:r>
          <w:rPr>
            <w:noProof/>
            <w:webHidden/>
          </w:rPr>
          <w:tab/>
        </w:r>
        <w:r>
          <w:rPr>
            <w:noProof/>
            <w:webHidden/>
          </w:rPr>
          <w:fldChar w:fldCharType="begin"/>
        </w:r>
        <w:r>
          <w:rPr>
            <w:noProof/>
            <w:webHidden/>
          </w:rPr>
          <w:instrText xml:space="preserve"> PAGEREF _Toc524537249 \h </w:instrText>
        </w:r>
        <w:r>
          <w:rPr>
            <w:noProof/>
            <w:webHidden/>
          </w:rPr>
        </w:r>
        <w:r>
          <w:rPr>
            <w:noProof/>
            <w:webHidden/>
          </w:rPr>
          <w:fldChar w:fldCharType="separate"/>
        </w:r>
        <w:r>
          <w:rPr>
            <w:noProof/>
            <w:webHidden/>
          </w:rPr>
          <w:t>1</w:t>
        </w:r>
        <w:r>
          <w:rPr>
            <w:noProof/>
            <w:webHidden/>
          </w:rPr>
          <w:fldChar w:fldCharType="end"/>
        </w:r>
      </w:hyperlink>
    </w:p>
    <w:p w14:paraId="1A974D38" w14:textId="4229D6AC" w:rsidR="00261FFA" w:rsidRDefault="00261FFA">
      <w:pPr>
        <w:pStyle w:val="TOC1"/>
        <w:rPr>
          <w:rFonts w:asciiTheme="minorHAnsi" w:eastAsiaTheme="minorEastAsia" w:hAnsiTheme="minorHAnsi" w:cstheme="minorBidi"/>
          <w:b w:val="0"/>
          <w:bCs w:val="0"/>
          <w:iCs w:val="0"/>
          <w:noProof/>
          <w:sz w:val="22"/>
          <w:szCs w:val="22"/>
          <w:lang w:eastAsia="en-GB"/>
        </w:rPr>
      </w:pPr>
      <w:hyperlink w:anchor="_Toc524537250" w:history="1">
        <w:r>
          <w:rPr>
            <w:rFonts w:asciiTheme="minorHAnsi" w:eastAsiaTheme="minorEastAsia" w:hAnsiTheme="minorHAnsi" w:cstheme="minorBidi"/>
            <w:b w:val="0"/>
            <w:bCs w:val="0"/>
            <w:iCs w:val="0"/>
            <w:noProof/>
            <w:sz w:val="22"/>
            <w:szCs w:val="22"/>
            <w:lang w:eastAsia="en-GB"/>
          </w:rPr>
          <w:tab/>
        </w:r>
        <w:r w:rsidRPr="0004521B">
          <w:rPr>
            <w:rStyle w:val="Hyperlink"/>
            <w:noProof/>
          </w:rPr>
          <w:t>State of The Art</w:t>
        </w:r>
        <w:r>
          <w:rPr>
            <w:noProof/>
            <w:webHidden/>
          </w:rPr>
          <w:tab/>
        </w:r>
        <w:r>
          <w:rPr>
            <w:noProof/>
            <w:webHidden/>
          </w:rPr>
          <w:fldChar w:fldCharType="begin"/>
        </w:r>
        <w:r>
          <w:rPr>
            <w:noProof/>
            <w:webHidden/>
          </w:rPr>
          <w:instrText xml:space="preserve"> PAGEREF _Toc524537250 \h </w:instrText>
        </w:r>
        <w:r>
          <w:rPr>
            <w:noProof/>
            <w:webHidden/>
          </w:rPr>
        </w:r>
        <w:r>
          <w:rPr>
            <w:noProof/>
            <w:webHidden/>
          </w:rPr>
          <w:fldChar w:fldCharType="separate"/>
        </w:r>
        <w:r>
          <w:rPr>
            <w:noProof/>
            <w:webHidden/>
          </w:rPr>
          <w:t>2</w:t>
        </w:r>
        <w:r>
          <w:rPr>
            <w:noProof/>
            <w:webHidden/>
          </w:rPr>
          <w:fldChar w:fldCharType="end"/>
        </w:r>
      </w:hyperlink>
    </w:p>
    <w:p w14:paraId="397A23C7" w14:textId="73B7A502" w:rsidR="00261FFA" w:rsidRDefault="00261FFA">
      <w:pPr>
        <w:pStyle w:val="TOC2"/>
        <w:rPr>
          <w:rFonts w:asciiTheme="minorHAnsi" w:eastAsiaTheme="minorEastAsia" w:hAnsiTheme="minorHAnsi" w:cstheme="minorBidi"/>
          <w:bCs w:val="0"/>
          <w:noProof/>
          <w:sz w:val="22"/>
          <w:lang w:eastAsia="en-GB"/>
        </w:rPr>
      </w:pPr>
      <w:hyperlink w:anchor="_Toc524537251" w:history="1">
        <w:r w:rsidRPr="0004521B">
          <w:rPr>
            <w:rStyle w:val="Hyperlink"/>
            <w:noProof/>
          </w:rPr>
          <w:t>2.1</w:t>
        </w:r>
        <w:r>
          <w:rPr>
            <w:rFonts w:asciiTheme="minorHAnsi" w:eastAsiaTheme="minorEastAsia" w:hAnsiTheme="minorHAnsi" w:cstheme="minorBidi"/>
            <w:bCs w:val="0"/>
            <w:noProof/>
            <w:sz w:val="22"/>
            <w:lang w:eastAsia="en-GB"/>
          </w:rPr>
          <w:tab/>
        </w:r>
        <w:r w:rsidRPr="0004521B">
          <w:rPr>
            <w:rStyle w:val="Hyperlink"/>
            <w:noProof/>
          </w:rPr>
          <w:t>Heading 2.1</w:t>
        </w:r>
        <w:r>
          <w:rPr>
            <w:noProof/>
            <w:webHidden/>
          </w:rPr>
          <w:tab/>
        </w:r>
        <w:r>
          <w:rPr>
            <w:noProof/>
            <w:webHidden/>
          </w:rPr>
          <w:fldChar w:fldCharType="begin"/>
        </w:r>
        <w:r>
          <w:rPr>
            <w:noProof/>
            <w:webHidden/>
          </w:rPr>
          <w:instrText xml:space="preserve"> PAGEREF _Toc524537251 \h </w:instrText>
        </w:r>
        <w:r>
          <w:rPr>
            <w:noProof/>
            <w:webHidden/>
          </w:rPr>
        </w:r>
        <w:r>
          <w:rPr>
            <w:noProof/>
            <w:webHidden/>
          </w:rPr>
          <w:fldChar w:fldCharType="separate"/>
        </w:r>
        <w:r>
          <w:rPr>
            <w:noProof/>
            <w:webHidden/>
          </w:rPr>
          <w:t>2</w:t>
        </w:r>
        <w:r>
          <w:rPr>
            <w:noProof/>
            <w:webHidden/>
          </w:rPr>
          <w:fldChar w:fldCharType="end"/>
        </w:r>
      </w:hyperlink>
    </w:p>
    <w:p w14:paraId="1DBB593E" w14:textId="645F7B2C" w:rsidR="00261FFA" w:rsidRDefault="00261FFA">
      <w:pPr>
        <w:pStyle w:val="TOC3"/>
        <w:rPr>
          <w:rFonts w:asciiTheme="minorHAnsi" w:eastAsiaTheme="minorEastAsia" w:hAnsiTheme="minorHAnsi" w:cstheme="minorBidi"/>
          <w:noProof/>
          <w:szCs w:val="22"/>
          <w:lang w:eastAsia="en-GB"/>
        </w:rPr>
      </w:pPr>
      <w:hyperlink w:anchor="_Toc524537252" w:history="1">
        <w:r w:rsidRPr="0004521B">
          <w:rPr>
            <w:rStyle w:val="Hyperlink"/>
            <w:noProof/>
          </w:rPr>
          <w:t>2.1.1</w:t>
        </w:r>
        <w:r>
          <w:rPr>
            <w:rFonts w:asciiTheme="minorHAnsi" w:eastAsiaTheme="minorEastAsia" w:hAnsiTheme="minorHAnsi" w:cstheme="minorBidi"/>
            <w:noProof/>
            <w:szCs w:val="22"/>
            <w:lang w:eastAsia="en-GB"/>
          </w:rPr>
          <w:tab/>
        </w:r>
        <w:r w:rsidRPr="0004521B">
          <w:rPr>
            <w:rStyle w:val="Hyperlink"/>
            <w:noProof/>
          </w:rPr>
          <w:t>Heading 2.1.1</w:t>
        </w:r>
        <w:r>
          <w:rPr>
            <w:noProof/>
            <w:webHidden/>
          </w:rPr>
          <w:tab/>
        </w:r>
        <w:r>
          <w:rPr>
            <w:noProof/>
            <w:webHidden/>
          </w:rPr>
          <w:fldChar w:fldCharType="begin"/>
        </w:r>
        <w:r>
          <w:rPr>
            <w:noProof/>
            <w:webHidden/>
          </w:rPr>
          <w:instrText xml:space="preserve"> PAGEREF _Toc524537252 \h </w:instrText>
        </w:r>
        <w:r>
          <w:rPr>
            <w:noProof/>
            <w:webHidden/>
          </w:rPr>
        </w:r>
        <w:r>
          <w:rPr>
            <w:noProof/>
            <w:webHidden/>
          </w:rPr>
          <w:fldChar w:fldCharType="separate"/>
        </w:r>
        <w:r>
          <w:rPr>
            <w:noProof/>
            <w:webHidden/>
          </w:rPr>
          <w:t>2</w:t>
        </w:r>
        <w:r>
          <w:rPr>
            <w:noProof/>
            <w:webHidden/>
          </w:rPr>
          <w:fldChar w:fldCharType="end"/>
        </w:r>
      </w:hyperlink>
    </w:p>
    <w:p w14:paraId="375B7218" w14:textId="440131CD" w:rsidR="00261FFA" w:rsidRDefault="00261FFA">
      <w:pPr>
        <w:pStyle w:val="TOC1"/>
        <w:rPr>
          <w:rFonts w:asciiTheme="minorHAnsi" w:eastAsiaTheme="minorEastAsia" w:hAnsiTheme="minorHAnsi" w:cstheme="minorBidi"/>
          <w:b w:val="0"/>
          <w:bCs w:val="0"/>
          <w:iCs w:val="0"/>
          <w:noProof/>
          <w:sz w:val="22"/>
          <w:szCs w:val="22"/>
          <w:lang w:eastAsia="en-GB"/>
        </w:rPr>
      </w:pPr>
      <w:hyperlink w:anchor="_Toc524537253" w:history="1">
        <w:r>
          <w:rPr>
            <w:rFonts w:asciiTheme="minorHAnsi" w:eastAsiaTheme="minorEastAsia" w:hAnsiTheme="minorHAnsi" w:cstheme="minorBidi"/>
            <w:b w:val="0"/>
            <w:bCs w:val="0"/>
            <w:iCs w:val="0"/>
            <w:noProof/>
            <w:sz w:val="22"/>
            <w:szCs w:val="22"/>
            <w:lang w:eastAsia="en-GB"/>
          </w:rPr>
          <w:tab/>
        </w:r>
        <w:r w:rsidRPr="0004521B">
          <w:rPr>
            <w:rStyle w:val="Hyperlink"/>
            <w:noProof/>
          </w:rPr>
          <w:t>Section 3</w:t>
        </w:r>
        <w:r>
          <w:rPr>
            <w:noProof/>
            <w:webHidden/>
          </w:rPr>
          <w:tab/>
        </w:r>
        <w:r>
          <w:rPr>
            <w:noProof/>
            <w:webHidden/>
          </w:rPr>
          <w:fldChar w:fldCharType="begin"/>
        </w:r>
        <w:r>
          <w:rPr>
            <w:noProof/>
            <w:webHidden/>
          </w:rPr>
          <w:instrText xml:space="preserve"> PAGEREF _Toc524537253 \h </w:instrText>
        </w:r>
        <w:r>
          <w:rPr>
            <w:noProof/>
            <w:webHidden/>
          </w:rPr>
        </w:r>
        <w:r>
          <w:rPr>
            <w:noProof/>
            <w:webHidden/>
          </w:rPr>
          <w:fldChar w:fldCharType="separate"/>
        </w:r>
        <w:r>
          <w:rPr>
            <w:noProof/>
            <w:webHidden/>
          </w:rPr>
          <w:t>3</w:t>
        </w:r>
        <w:r>
          <w:rPr>
            <w:noProof/>
            <w:webHidden/>
          </w:rPr>
          <w:fldChar w:fldCharType="end"/>
        </w:r>
      </w:hyperlink>
    </w:p>
    <w:p w14:paraId="4A34E300" w14:textId="1BAC80CF" w:rsidR="00261FFA" w:rsidRDefault="00261FFA">
      <w:pPr>
        <w:pStyle w:val="TOC1"/>
        <w:rPr>
          <w:rFonts w:asciiTheme="minorHAnsi" w:eastAsiaTheme="minorEastAsia" w:hAnsiTheme="minorHAnsi" w:cstheme="minorBidi"/>
          <w:b w:val="0"/>
          <w:bCs w:val="0"/>
          <w:iCs w:val="0"/>
          <w:noProof/>
          <w:sz w:val="22"/>
          <w:szCs w:val="22"/>
          <w:lang w:eastAsia="en-GB"/>
        </w:rPr>
      </w:pPr>
      <w:hyperlink w:anchor="_Toc524537254" w:history="1">
        <w:r>
          <w:rPr>
            <w:rFonts w:asciiTheme="minorHAnsi" w:eastAsiaTheme="minorEastAsia" w:hAnsiTheme="minorHAnsi" w:cstheme="minorBidi"/>
            <w:b w:val="0"/>
            <w:bCs w:val="0"/>
            <w:iCs w:val="0"/>
            <w:noProof/>
            <w:sz w:val="22"/>
            <w:szCs w:val="22"/>
            <w:lang w:eastAsia="en-GB"/>
          </w:rPr>
          <w:tab/>
        </w:r>
        <w:r w:rsidRPr="0004521B">
          <w:rPr>
            <w:rStyle w:val="Hyperlink"/>
            <w:noProof/>
          </w:rPr>
          <w:t>Section 4</w:t>
        </w:r>
        <w:r>
          <w:rPr>
            <w:noProof/>
            <w:webHidden/>
          </w:rPr>
          <w:tab/>
        </w:r>
        <w:r>
          <w:rPr>
            <w:noProof/>
            <w:webHidden/>
          </w:rPr>
          <w:fldChar w:fldCharType="begin"/>
        </w:r>
        <w:r>
          <w:rPr>
            <w:noProof/>
            <w:webHidden/>
          </w:rPr>
          <w:instrText xml:space="preserve"> PAGEREF _Toc524537254 \h </w:instrText>
        </w:r>
        <w:r>
          <w:rPr>
            <w:noProof/>
            <w:webHidden/>
          </w:rPr>
        </w:r>
        <w:r>
          <w:rPr>
            <w:noProof/>
            <w:webHidden/>
          </w:rPr>
          <w:fldChar w:fldCharType="separate"/>
        </w:r>
        <w:r>
          <w:rPr>
            <w:noProof/>
            <w:webHidden/>
          </w:rPr>
          <w:t>4</w:t>
        </w:r>
        <w:r>
          <w:rPr>
            <w:noProof/>
            <w:webHidden/>
          </w:rPr>
          <w:fldChar w:fldCharType="end"/>
        </w:r>
      </w:hyperlink>
    </w:p>
    <w:p w14:paraId="69F5607F" w14:textId="05B0078B" w:rsidR="00261FFA" w:rsidRDefault="00261FFA">
      <w:pPr>
        <w:pStyle w:val="TOC1"/>
        <w:rPr>
          <w:rFonts w:asciiTheme="minorHAnsi" w:eastAsiaTheme="minorEastAsia" w:hAnsiTheme="minorHAnsi" w:cstheme="minorBidi"/>
          <w:b w:val="0"/>
          <w:bCs w:val="0"/>
          <w:iCs w:val="0"/>
          <w:noProof/>
          <w:sz w:val="22"/>
          <w:szCs w:val="22"/>
          <w:lang w:eastAsia="en-GB"/>
        </w:rPr>
      </w:pPr>
      <w:hyperlink w:anchor="_Toc524537255" w:history="1">
        <w:r>
          <w:rPr>
            <w:rFonts w:asciiTheme="minorHAnsi" w:eastAsiaTheme="minorEastAsia" w:hAnsiTheme="minorHAnsi" w:cstheme="minorBidi"/>
            <w:b w:val="0"/>
            <w:bCs w:val="0"/>
            <w:iCs w:val="0"/>
            <w:noProof/>
            <w:sz w:val="22"/>
            <w:szCs w:val="22"/>
            <w:lang w:eastAsia="en-GB"/>
          </w:rPr>
          <w:tab/>
        </w:r>
        <w:r w:rsidRPr="0004521B">
          <w:rPr>
            <w:rStyle w:val="Hyperlink"/>
            <w:noProof/>
          </w:rPr>
          <w:t>Section 5</w:t>
        </w:r>
        <w:r>
          <w:rPr>
            <w:noProof/>
            <w:webHidden/>
          </w:rPr>
          <w:tab/>
        </w:r>
        <w:r>
          <w:rPr>
            <w:noProof/>
            <w:webHidden/>
          </w:rPr>
          <w:fldChar w:fldCharType="begin"/>
        </w:r>
        <w:r>
          <w:rPr>
            <w:noProof/>
            <w:webHidden/>
          </w:rPr>
          <w:instrText xml:space="preserve"> PAGEREF _Toc524537255 \h </w:instrText>
        </w:r>
        <w:r>
          <w:rPr>
            <w:noProof/>
            <w:webHidden/>
          </w:rPr>
        </w:r>
        <w:r>
          <w:rPr>
            <w:noProof/>
            <w:webHidden/>
          </w:rPr>
          <w:fldChar w:fldCharType="separate"/>
        </w:r>
        <w:r>
          <w:rPr>
            <w:noProof/>
            <w:webHidden/>
          </w:rPr>
          <w:t>5</w:t>
        </w:r>
        <w:r>
          <w:rPr>
            <w:noProof/>
            <w:webHidden/>
          </w:rPr>
          <w:fldChar w:fldCharType="end"/>
        </w:r>
      </w:hyperlink>
    </w:p>
    <w:p w14:paraId="0583DEC1" w14:textId="38DE1F61" w:rsidR="00261FFA" w:rsidRDefault="00261FFA">
      <w:pPr>
        <w:pStyle w:val="TOC1"/>
        <w:rPr>
          <w:rFonts w:asciiTheme="minorHAnsi" w:eastAsiaTheme="minorEastAsia" w:hAnsiTheme="minorHAnsi" w:cstheme="minorBidi"/>
          <w:b w:val="0"/>
          <w:bCs w:val="0"/>
          <w:iCs w:val="0"/>
          <w:noProof/>
          <w:sz w:val="22"/>
          <w:szCs w:val="22"/>
          <w:lang w:eastAsia="en-GB"/>
        </w:rPr>
      </w:pPr>
      <w:hyperlink w:anchor="_Toc524537256" w:history="1">
        <w:r>
          <w:rPr>
            <w:rFonts w:asciiTheme="minorHAnsi" w:eastAsiaTheme="minorEastAsia" w:hAnsiTheme="minorHAnsi" w:cstheme="minorBidi"/>
            <w:b w:val="0"/>
            <w:bCs w:val="0"/>
            <w:iCs w:val="0"/>
            <w:noProof/>
            <w:sz w:val="22"/>
            <w:szCs w:val="22"/>
            <w:lang w:eastAsia="en-GB"/>
          </w:rPr>
          <w:tab/>
        </w:r>
        <w:r w:rsidRPr="0004521B">
          <w:rPr>
            <w:rStyle w:val="Hyperlink"/>
            <w:noProof/>
          </w:rPr>
          <w:t>Conclusion</w:t>
        </w:r>
        <w:r>
          <w:rPr>
            <w:noProof/>
            <w:webHidden/>
          </w:rPr>
          <w:tab/>
        </w:r>
        <w:r>
          <w:rPr>
            <w:noProof/>
            <w:webHidden/>
          </w:rPr>
          <w:fldChar w:fldCharType="begin"/>
        </w:r>
        <w:r>
          <w:rPr>
            <w:noProof/>
            <w:webHidden/>
          </w:rPr>
          <w:instrText xml:space="preserve"> PAGEREF _Toc524537256 \h </w:instrText>
        </w:r>
        <w:r>
          <w:rPr>
            <w:noProof/>
            <w:webHidden/>
          </w:rPr>
        </w:r>
        <w:r>
          <w:rPr>
            <w:noProof/>
            <w:webHidden/>
          </w:rPr>
          <w:fldChar w:fldCharType="separate"/>
        </w:r>
        <w:r>
          <w:rPr>
            <w:noProof/>
            <w:webHidden/>
          </w:rPr>
          <w:t>8</w:t>
        </w:r>
        <w:r>
          <w:rPr>
            <w:noProof/>
            <w:webHidden/>
          </w:rPr>
          <w:fldChar w:fldCharType="end"/>
        </w:r>
      </w:hyperlink>
    </w:p>
    <w:p w14:paraId="2F0533D5" w14:textId="5FE17EDD" w:rsidR="00261FFA" w:rsidRDefault="00261FFA">
      <w:pPr>
        <w:pStyle w:val="TOC1"/>
        <w:rPr>
          <w:rFonts w:asciiTheme="minorHAnsi" w:eastAsiaTheme="minorEastAsia" w:hAnsiTheme="minorHAnsi" w:cstheme="minorBidi"/>
          <w:b w:val="0"/>
          <w:bCs w:val="0"/>
          <w:iCs w:val="0"/>
          <w:noProof/>
          <w:sz w:val="22"/>
          <w:szCs w:val="22"/>
          <w:lang w:eastAsia="en-GB"/>
        </w:rPr>
      </w:pPr>
      <w:hyperlink w:anchor="_Toc524537257" w:history="1">
        <w:r>
          <w:rPr>
            <w:rFonts w:asciiTheme="minorHAnsi" w:eastAsiaTheme="minorEastAsia" w:hAnsiTheme="minorHAnsi" w:cstheme="minorBidi"/>
            <w:b w:val="0"/>
            <w:bCs w:val="0"/>
            <w:iCs w:val="0"/>
            <w:noProof/>
            <w:sz w:val="22"/>
            <w:szCs w:val="22"/>
            <w:lang w:eastAsia="en-GB"/>
          </w:rPr>
          <w:tab/>
        </w:r>
        <w:r w:rsidRPr="0004521B">
          <w:rPr>
            <w:rStyle w:val="Hyperlink"/>
            <w:noProof/>
          </w:rPr>
          <w:t>References</w:t>
        </w:r>
        <w:r>
          <w:rPr>
            <w:noProof/>
            <w:webHidden/>
          </w:rPr>
          <w:tab/>
        </w:r>
        <w:r>
          <w:rPr>
            <w:noProof/>
            <w:webHidden/>
          </w:rPr>
          <w:fldChar w:fldCharType="begin"/>
        </w:r>
        <w:r>
          <w:rPr>
            <w:noProof/>
            <w:webHidden/>
          </w:rPr>
          <w:instrText xml:space="preserve"> PAGEREF _Toc524537257 \h </w:instrText>
        </w:r>
        <w:r>
          <w:rPr>
            <w:noProof/>
            <w:webHidden/>
          </w:rPr>
        </w:r>
        <w:r>
          <w:rPr>
            <w:noProof/>
            <w:webHidden/>
          </w:rPr>
          <w:fldChar w:fldCharType="separate"/>
        </w:r>
        <w:r>
          <w:rPr>
            <w:noProof/>
            <w:webHidden/>
          </w:rPr>
          <w:t>9</w:t>
        </w:r>
        <w:r>
          <w:rPr>
            <w:noProof/>
            <w:webHidden/>
          </w:rPr>
          <w:fldChar w:fldCharType="end"/>
        </w:r>
      </w:hyperlink>
    </w:p>
    <w:p w14:paraId="32F442CA" w14:textId="26DA21EA" w:rsidR="00FD4D4C" w:rsidRDefault="00261FFA">
      <w:pPr>
        <w:spacing w:line="240" w:lineRule="auto"/>
        <w:jc w:val="left"/>
        <w:rPr>
          <w:b/>
          <w:bCs/>
          <w:noProof/>
          <w:lang w:val="pt-PT"/>
        </w:rPr>
      </w:pPr>
      <w:r>
        <w:rPr>
          <w:rFonts w:asciiTheme="minorHAnsi" w:hAnsiTheme="minorHAnsi" w:cstheme="minorHAnsi"/>
          <w:i/>
          <w:noProof/>
          <w:sz w:val="24"/>
        </w:rPr>
        <w:fldChar w:fldCharType="end"/>
      </w:r>
      <w:r w:rsidR="00FD4D4C">
        <w:rPr>
          <w:b/>
          <w:bCs/>
          <w:noProof/>
        </w:rPr>
        <w:br w:type="page"/>
      </w:r>
    </w:p>
    <w:p w14:paraId="5A50A1A6" w14:textId="77777777" w:rsidR="009A1BBC" w:rsidRDefault="009A1BBC">
      <w:pPr>
        <w:spacing w:line="240" w:lineRule="auto"/>
        <w:jc w:val="left"/>
        <w:rPr>
          <w:rFonts w:ascii="Times New Roman" w:hAnsi="Times New Roman" w:cs="Times New Roman"/>
          <w:b/>
          <w:sz w:val="48"/>
          <w:szCs w:val="72"/>
        </w:rPr>
      </w:pPr>
      <w:r>
        <w:lastRenderedPageBreak/>
        <w:br w:type="page"/>
      </w:r>
    </w:p>
    <w:p w14:paraId="4B6DD66E" w14:textId="40B42733" w:rsidR="00F04BBD" w:rsidRDefault="00F04BBD" w:rsidP="0092032D">
      <w:pPr>
        <w:pStyle w:val="InitialTitles"/>
      </w:pPr>
      <w:r>
        <w:lastRenderedPageBreak/>
        <w:t>List of Tables</w:t>
      </w:r>
    </w:p>
    <w:p w14:paraId="2434E7A0" w14:textId="77777777" w:rsidR="0092032D" w:rsidRDefault="0092032D" w:rsidP="0092032D">
      <w:pPr>
        <w:pStyle w:val="InitialTitles"/>
      </w:pPr>
    </w:p>
    <w:p w14:paraId="3127AAC8" w14:textId="5BB24E60" w:rsidR="00A06C23" w:rsidRDefault="00A06C23">
      <w:pPr>
        <w:pStyle w:val="TableofFigures"/>
        <w:tabs>
          <w:tab w:val="right" w:leader="dot" w:pos="8637"/>
        </w:tabs>
        <w:rPr>
          <w:rFonts w:asciiTheme="minorHAnsi" w:eastAsiaTheme="minorEastAsia" w:hAnsiTheme="minorHAnsi" w:cstheme="minorBidi"/>
          <w:noProof/>
          <w:szCs w:val="22"/>
          <w:lang w:eastAsia="en-GB"/>
        </w:rPr>
      </w:pPr>
      <w:r>
        <w:rPr>
          <w:lang w:val="pt-PT" w:eastAsia="pt-PT"/>
        </w:rPr>
        <w:fldChar w:fldCharType="begin"/>
      </w:r>
      <w:r>
        <w:rPr>
          <w:lang w:val="pt-PT" w:eastAsia="pt-PT"/>
        </w:rPr>
        <w:instrText xml:space="preserve"> TOC \h \z \c "Table" </w:instrText>
      </w:r>
      <w:r>
        <w:rPr>
          <w:lang w:val="pt-PT" w:eastAsia="pt-PT"/>
        </w:rPr>
        <w:fldChar w:fldCharType="separate"/>
      </w:r>
      <w:hyperlink w:anchor="_Toc524535277" w:history="1">
        <w:r w:rsidRPr="008467BC">
          <w:rPr>
            <w:rStyle w:val="Hyperlink"/>
            <w:noProof/>
          </w:rPr>
          <w:t>Table 1 - Sample table</w:t>
        </w:r>
        <w:r>
          <w:rPr>
            <w:noProof/>
            <w:webHidden/>
          </w:rPr>
          <w:tab/>
        </w:r>
        <w:r>
          <w:rPr>
            <w:noProof/>
            <w:webHidden/>
          </w:rPr>
          <w:fldChar w:fldCharType="begin"/>
        </w:r>
        <w:r>
          <w:rPr>
            <w:noProof/>
            <w:webHidden/>
          </w:rPr>
          <w:instrText xml:space="preserve"> PAGEREF _Toc524535277 \h </w:instrText>
        </w:r>
        <w:r>
          <w:rPr>
            <w:noProof/>
            <w:webHidden/>
          </w:rPr>
        </w:r>
        <w:r>
          <w:rPr>
            <w:noProof/>
            <w:webHidden/>
          </w:rPr>
          <w:fldChar w:fldCharType="separate"/>
        </w:r>
        <w:r>
          <w:rPr>
            <w:noProof/>
            <w:webHidden/>
          </w:rPr>
          <w:t>6</w:t>
        </w:r>
        <w:r>
          <w:rPr>
            <w:noProof/>
            <w:webHidden/>
          </w:rPr>
          <w:fldChar w:fldCharType="end"/>
        </w:r>
      </w:hyperlink>
    </w:p>
    <w:p w14:paraId="4861E004" w14:textId="7A5A5D6D" w:rsidR="00F04BBD" w:rsidRPr="00F04BBD" w:rsidRDefault="00A06C23" w:rsidP="00F04BBD">
      <w:pPr>
        <w:pStyle w:val="TextoJustificado"/>
        <w:rPr>
          <w:lang w:eastAsia="pt-PT"/>
        </w:rPr>
      </w:pPr>
      <w:r>
        <w:rPr>
          <w:lang w:val="pt-PT" w:eastAsia="pt-PT"/>
        </w:rPr>
        <w:fldChar w:fldCharType="end"/>
      </w:r>
    </w:p>
    <w:p w14:paraId="5DC99602" w14:textId="299B71EA" w:rsidR="00F04BBD" w:rsidRPr="00F04BBD" w:rsidRDefault="00F04BBD" w:rsidP="00543AEE">
      <w:pPr>
        <w:pStyle w:val="Title"/>
      </w:pPr>
      <w:r w:rsidRPr="00F04BBD">
        <w:lastRenderedPageBreak/>
        <w:br w:type="page"/>
      </w:r>
    </w:p>
    <w:p w14:paraId="59DDA444" w14:textId="12A286C3" w:rsidR="00FD4D4C" w:rsidRDefault="0092032D" w:rsidP="0092032D">
      <w:pPr>
        <w:pStyle w:val="InitialTitles"/>
      </w:pPr>
      <w:r>
        <w:lastRenderedPageBreak/>
        <w:t>List of Figures</w:t>
      </w:r>
    </w:p>
    <w:p w14:paraId="0018A961" w14:textId="77777777" w:rsidR="0092032D" w:rsidRPr="00FD4D4C" w:rsidRDefault="0092032D" w:rsidP="0092032D">
      <w:pPr>
        <w:pStyle w:val="InitialTitles"/>
      </w:pPr>
    </w:p>
    <w:p w14:paraId="0413C575" w14:textId="444142A8" w:rsidR="00F11CD7" w:rsidRDefault="00FD4D4C">
      <w:pPr>
        <w:pStyle w:val="TableofFigures"/>
        <w:tabs>
          <w:tab w:val="right" w:leader="dot" w:pos="8637"/>
        </w:tabs>
        <w:rPr>
          <w:rFonts w:asciiTheme="minorHAnsi" w:eastAsiaTheme="minorEastAsia" w:hAnsiTheme="minorHAnsi" w:cstheme="minorBidi"/>
          <w:noProof/>
          <w:szCs w:val="22"/>
          <w:lang w:eastAsia="en-GB"/>
        </w:rPr>
      </w:pPr>
      <w:r>
        <w:fldChar w:fldCharType="begin"/>
      </w:r>
      <w:r>
        <w:instrText xml:space="preserve"> TOC \h \z \c "Figure" </w:instrText>
      </w:r>
      <w:r>
        <w:fldChar w:fldCharType="separate"/>
      </w:r>
      <w:hyperlink w:anchor="_Toc524529253" w:history="1">
        <w:r w:rsidR="00F11CD7" w:rsidRPr="007A6B3D">
          <w:rPr>
            <w:rStyle w:val="Hyperlink"/>
            <w:noProof/>
          </w:rPr>
          <w:t>Figure 1 – Example</w:t>
        </w:r>
        <w:r w:rsidR="00F11CD7">
          <w:rPr>
            <w:noProof/>
            <w:webHidden/>
          </w:rPr>
          <w:tab/>
        </w:r>
        <w:r w:rsidR="00F11CD7">
          <w:rPr>
            <w:noProof/>
            <w:webHidden/>
          </w:rPr>
          <w:fldChar w:fldCharType="begin"/>
        </w:r>
        <w:r w:rsidR="00F11CD7">
          <w:rPr>
            <w:noProof/>
            <w:webHidden/>
          </w:rPr>
          <w:instrText xml:space="preserve"> PAGEREF _Toc524529253 \h </w:instrText>
        </w:r>
        <w:r w:rsidR="00F11CD7">
          <w:rPr>
            <w:noProof/>
            <w:webHidden/>
          </w:rPr>
        </w:r>
        <w:r w:rsidR="00F11CD7">
          <w:rPr>
            <w:noProof/>
            <w:webHidden/>
          </w:rPr>
          <w:fldChar w:fldCharType="separate"/>
        </w:r>
        <w:r w:rsidR="00F11CD7">
          <w:rPr>
            <w:noProof/>
            <w:webHidden/>
          </w:rPr>
          <w:t>1</w:t>
        </w:r>
        <w:r w:rsidR="00F11CD7">
          <w:rPr>
            <w:noProof/>
            <w:webHidden/>
          </w:rPr>
          <w:fldChar w:fldCharType="end"/>
        </w:r>
      </w:hyperlink>
    </w:p>
    <w:p w14:paraId="45527FAB" w14:textId="32AF2463" w:rsidR="00F04BBD" w:rsidRDefault="00FD4D4C">
      <w:pPr>
        <w:spacing w:line="240" w:lineRule="auto"/>
        <w:jc w:val="left"/>
      </w:pPr>
      <w:r>
        <w:fldChar w:fldCharType="end"/>
      </w:r>
    </w:p>
    <w:p w14:paraId="44797D3D" w14:textId="77777777" w:rsidR="00F04BBD" w:rsidRDefault="00F04BBD">
      <w:pPr>
        <w:spacing w:line="240" w:lineRule="auto"/>
        <w:jc w:val="left"/>
      </w:pPr>
      <w:r>
        <w:br w:type="page"/>
      </w:r>
    </w:p>
    <w:p w14:paraId="6C5928F5" w14:textId="77777777" w:rsidR="00F04BBD" w:rsidRDefault="00F04BBD">
      <w:pPr>
        <w:spacing w:line="240" w:lineRule="auto"/>
        <w:jc w:val="left"/>
      </w:pPr>
      <w:r>
        <w:lastRenderedPageBreak/>
        <w:br w:type="page"/>
      </w:r>
    </w:p>
    <w:p w14:paraId="60F5E422" w14:textId="4D26AD1A" w:rsidR="00F04BBD" w:rsidRDefault="00F04BBD" w:rsidP="0092032D">
      <w:pPr>
        <w:pStyle w:val="InitialTitles"/>
      </w:pPr>
      <w:r>
        <w:lastRenderedPageBreak/>
        <w:t>Acronyms</w:t>
      </w:r>
    </w:p>
    <w:p w14:paraId="5FCBA77F" w14:textId="77777777" w:rsidR="0092032D" w:rsidRDefault="0092032D" w:rsidP="0092032D">
      <w:pPr>
        <w:pStyle w:val="InitialTitles"/>
      </w:pPr>
    </w:p>
    <w:p w14:paraId="3075842B" w14:textId="1A582546" w:rsidR="00F04BBD" w:rsidRPr="00A43B88" w:rsidRDefault="00F04BBD" w:rsidP="00F04BBD">
      <w:pPr>
        <w:pStyle w:val="TextoJustificado"/>
        <w:rPr>
          <w:lang w:eastAsia="pt-PT"/>
        </w:rPr>
      </w:pPr>
      <w:r w:rsidRPr="00A43B88">
        <w:rPr>
          <w:b/>
          <w:lang w:eastAsia="pt-PT"/>
        </w:rPr>
        <w:t>CPU</w:t>
      </w:r>
      <w:r w:rsidRPr="00A43B88">
        <w:rPr>
          <w:lang w:eastAsia="pt-PT"/>
        </w:rPr>
        <w:t xml:space="preserve"> Central Processing Unit. 1, 2, 3, 4, 5, … ???</w:t>
      </w:r>
    </w:p>
    <w:p w14:paraId="090F04ED" w14:textId="54C61D19" w:rsidR="00F04BBD" w:rsidRPr="00A43B88" w:rsidRDefault="00F04BBD" w:rsidP="00F04BBD">
      <w:pPr>
        <w:pStyle w:val="TextoJustificado"/>
        <w:rPr>
          <w:lang w:eastAsia="pt-PT"/>
        </w:rPr>
      </w:pPr>
      <w:r w:rsidRPr="00A43B88">
        <w:rPr>
          <w:b/>
          <w:lang w:eastAsia="pt-PT"/>
        </w:rPr>
        <w:t>???</w:t>
      </w:r>
      <w:r w:rsidRPr="00A43B88">
        <w:rPr>
          <w:lang w:eastAsia="pt-PT"/>
        </w:rPr>
        <w:t xml:space="preserve"> ???</w:t>
      </w:r>
    </w:p>
    <w:p w14:paraId="591ED7EB" w14:textId="77777777" w:rsidR="00102C29" w:rsidRDefault="00102C29">
      <w:pPr>
        <w:spacing w:line="240" w:lineRule="auto"/>
        <w:jc w:val="left"/>
      </w:pPr>
      <w:r>
        <w:br w:type="page"/>
      </w:r>
    </w:p>
    <w:p w14:paraId="1315A5E1" w14:textId="365ADA31" w:rsidR="00211D06" w:rsidRDefault="00211D06" w:rsidP="00102C29">
      <w:pPr>
        <w:spacing w:line="240" w:lineRule="auto"/>
        <w:jc w:val="left"/>
        <w:sectPr w:rsidR="00211D06" w:rsidSect="00CB5CFD">
          <w:type w:val="oddPage"/>
          <w:pgSz w:w="11907" w:h="16840" w:code="9"/>
          <w:pgMar w:top="1440" w:right="1460" w:bottom="1354" w:left="1800" w:header="720" w:footer="678" w:gutter="0"/>
          <w:pgNumType w:start="1"/>
          <w:cols w:space="720"/>
          <w:docGrid w:linePitch="360"/>
        </w:sectPr>
      </w:pPr>
    </w:p>
    <w:p w14:paraId="359D3316" w14:textId="77777777" w:rsidR="00211D06" w:rsidRDefault="00211D06">
      <w:pPr>
        <w:spacing w:line="240" w:lineRule="auto"/>
        <w:jc w:val="left"/>
        <w:sectPr w:rsidR="00211D06" w:rsidSect="00D7513D">
          <w:footerReference w:type="default" r:id="rId15"/>
          <w:pgSz w:w="11907" w:h="16840" w:code="9"/>
          <w:pgMar w:top="1440" w:right="1460" w:bottom="1354" w:left="1800" w:header="720" w:footer="678" w:gutter="0"/>
          <w:pgNumType w:start="1"/>
          <w:cols w:space="720"/>
          <w:docGrid w:linePitch="360"/>
        </w:sectPr>
      </w:pPr>
      <w:r>
        <w:lastRenderedPageBreak/>
        <w:br w:type="page"/>
      </w:r>
    </w:p>
    <w:p w14:paraId="2A7BAE8F" w14:textId="149055EB" w:rsidR="00720F43" w:rsidRDefault="00CF1BB1" w:rsidP="00A43B88">
      <w:pPr>
        <w:pStyle w:val="Chapter"/>
      </w:pPr>
      <w:r>
        <w:lastRenderedPageBreak/>
        <w:t>C</w:t>
      </w:r>
      <w:r w:rsidR="00720F43" w:rsidRPr="00720F43">
        <w:t>hapter 1</w:t>
      </w:r>
    </w:p>
    <w:p w14:paraId="003CE613" w14:textId="42E63B6F" w:rsidR="00A43B88" w:rsidRPr="00D57B67" w:rsidRDefault="00E73129" w:rsidP="00757711">
      <w:pPr>
        <w:pStyle w:val="Heading1"/>
      </w:pPr>
      <w:bookmarkStart w:id="4" w:name="_Toc524533504"/>
      <w:bookmarkStart w:id="5" w:name="_Toc524534145"/>
      <w:bookmarkStart w:id="6" w:name="_Toc524535205"/>
      <w:bookmarkStart w:id="7" w:name="_Toc524537245"/>
      <w:r>
        <w:t>Introduction</w:t>
      </w:r>
      <w:bookmarkEnd w:id="4"/>
      <w:bookmarkEnd w:id="5"/>
      <w:bookmarkEnd w:id="6"/>
      <w:bookmarkEnd w:id="7"/>
    </w:p>
    <w:p w14:paraId="0C137131" w14:textId="014F3373" w:rsidR="00AA6493" w:rsidRDefault="00720F43" w:rsidP="00F11CD7">
      <w:r w:rsidRPr="0092032D">
        <w:tab/>
      </w:r>
      <w:r w:rsidRPr="00720F43">
        <w:t xml:space="preserve">This document represents the </w:t>
      </w:r>
      <w:r w:rsidRPr="00720F43">
        <w:rPr>
          <w:i/>
        </w:rPr>
        <w:t>Master Thesis</w:t>
      </w:r>
      <w:r>
        <w:t xml:space="preserve"> in </w:t>
      </w:r>
      <w:r>
        <w:rPr>
          <w:i/>
        </w:rPr>
        <w:t>Informatics Engineering</w:t>
      </w:r>
      <w:r>
        <w:t xml:space="preserve">, of the student </w:t>
      </w:r>
      <w:r w:rsidRPr="00720F43">
        <w:rPr>
          <w:i/>
        </w:rPr>
        <w:t>André Pascoal Bento</w:t>
      </w:r>
      <w:r>
        <w:rPr>
          <w:i/>
        </w:rPr>
        <w:t xml:space="preserve"> </w:t>
      </w:r>
      <w:r>
        <w:t>during the school year of 2018/2019</w:t>
      </w:r>
      <w:r w:rsidR="00F11CD7">
        <w:t xml:space="preserve">, taking place in the </w:t>
      </w:r>
      <w:r w:rsidR="00F11CD7" w:rsidRPr="00F11CD7">
        <w:rPr>
          <w:i/>
        </w:rPr>
        <w:t>Department of Informatics Engineering</w:t>
      </w:r>
      <w:r w:rsidR="00F11CD7">
        <w:t xml:space="preserve"> of the </w:t>
      </w:r>
      <w:r w:rsidR="00F11CD7" w:rsidRPr="00F11CD7">
        <w:rPr>
          <w:i/>
        </w:rPr>
        <w:t>University of Coimbra</w:t>
      </w:r>
      <w:r>
        <w:t>.</w:t>
      </w:r>
    </w:p>
    <w:p w14:paraId="4C44DD6F" w14:textId="3B53283E" w:rsidR="008353A0" w:rsidRDefault="008353A0" w:rsidP="008353A0"/>
    <w:p w14:paraId="4D8CE744" w14:textId="485661DB" w:rsidR="00E73129" w:rsidRDefault="007D071D" w:rsidP="00E73129">
      <w:pPr>
        <w:pStyle w:val="Heading2"/>
      </w:pPr>
      <w:bookmarkStart w:id="8" w:name="_Toc524535206"/>
      <w:bookmarkStart w:id="9" w:name="_Toc524537246"/>
      <w:r>
        <w:t>Context</w:t>
      </w:r>
      <w:bookmarkEnd w:id="8"/>
      <w:bookmarkEnd w:id="9"/>
    </w:p>
    <w:p w14:paraId="758565A8" w14:textId="69CEE392" w:rsidR="00E73129" w:rsidRPr="00E73129" w:rsidRDefault="00E73129" w:rsidP="00E73129">
      <w:pPr>
        <w:pStyle w:val="TextoJustificado"/>
      </w:pPr>
      <w:r>
        <w:t>Lorem Ipsum</w:t>
      </w:r>
    </w:p>
    <w:p w14:paraId="0AE0AE2F" w14:textId="78451D3D" w:rsidR="00086261" w:rsidRDefault="007D071D">
      <w:pPr>
        <w:pStyle w:val="Heading2"/>
      </w:pPr>
      <w:bookmarkStart w:id="10" w:name="_Toc524533506"/>
      <w:bookmarkStart w:id="11" w:name="_Toc524534147"/>
      <w:bookmarkStart w:id="12" w:name="_Toc524535207"/>
      <w:bookmarkStart w:id="13" w:name="_Toc524537247"/>
      <w:bookmarkEnd w:id="10"/>
      <w:bookmarkEnd w:id="11"/>
      <w:r>
        <w:t>Motivation</w:t>
      </w:r>
      <w:bookmarkEnd w:id="12"/>
      <w:bookmarkEnd w:id="13"/>
    </w:p>
    <w:p w14:paraId="3C8E83B9" w14:textId="7D629D24" w:rsidR="00757711" w:rsidRPr="00757711" w:rsidRDefault="00757711" w:rsidP="00757711">
      <w:pPr>
        <w:pStyle w:val="TextoJustificado"/>
      </w:pPr>
      <w:r>
        <w:t>Lorem Ipsum</w:t>
      </w:r>
    </w:p>
    <w:p w14:paraId="6887040F" w14:textId="758F4C13" w:rsidR="00086261" w:rsidRDefault="007D071D" w:rsidP="007D071D">
      <w:pPr>
        <w:pStyle w:val="Heading2"/>
      </w:pPr>
      <w:bookmarkStart w:id="14" w:name="_Toc524535208"/>
      <w:bookmarkStart w:id="15" w:name="_Toc524537248"/>
      <w:r>
        <w:t>Goals</w:t>
      </w:r>
      <w:bookmarkEnd w:id="14"/>
      <w:bookmarkEnd w:id="15"/>
    </w:p>
    <w:p w14:paraId="00BD9D5C" w14:textId="77777777" w:rsidR="007D071D" w:rsidRDefault="00757711" w:rsidP="00757711">
      <w:pPr>
        <w:pStyle w:val="TextoJustificado"/>
      </w:pPr>
      <w:r>
        <w:t>Lorem Ipsum</w:t>
      </w:r>
    </w:p>
    <w:p w14:paraId="054A8035" w14:textId="1049A5F6" w:rsidR="007D071D" w:rsidRDefault="007D071D" w:rsidP="007D071D">
      <w:pPr>
        <w:pStyle w:val="Heading2"/>
      </w:pPr>
      <w:bookmarkStart w:id="16" w:name="_Toc524535209"/>
      <w:bookmarkStart w:id="17" w:name="_Toc524537249"/>
      <w:r>
        <w:t>Document Structure</w:t>
      </w:r>
      <w:bookmarkEnd w:id="16"/>
      <w:bookmarkEnd w:id="17"/>
    </w:p>
    <w:p w14:paraId="22335F20" w14:textId="19AED6A2" w:rsidR="00086261" w:rsidRDefault="007D071D" w:rsidP="007D071D">
      <w:pPr>
        <w:pStyle w:val="TextoJustificado"/>
        <w:ind w:left="576" w:firstLine="0"/>
      </w:pPr>
      <w:r>
        <w:tab/>
        <w:t>Lorem Ipsum</w:t>
      </w:r>
      <w:r w:rsidR="00086261">
        <w:br w:type="page"/>
      </w:r>
    </w:p>
    <w:p w14:paraId="6B8587AE" w14:textId="5E0CF86B" w:rsidR="00757711" w:rsidRDefault="00757711" w:rsidP="00757711">
      <w:pPr>
        <w:pStyle w:val="Chapter"/>
      </w:pPr>
      <w:bookmarkStart w:id="18" w:name="_Toc524533508"/>
      <w:bookmarkStart w:id="19" w:name="_Toc524534149"/>
      <w:r>
        <w:lastRenderedPageBreak/>
        <w:t>Chapter 2</w:t>
      </w:r>
    </w:p>
    <w:p w14:paraId="77E58DC3" w14:textId="32C955D1" w:rsidR="00007FF6" w:rsidRPr="00757711" w:rsidRDefault="00F91032" w:rsidP="00757711">
      <w:pPr>
        <w:pStyle w:val="Heading1"/>
      </w:pPr>
      <w:bookmarkStart w:id="20" w:name="_Toc524535210"/>
      <w:bookmarkStart w:id="21" w:name="_Toc524537250"/>
      <w:r w:rsidRPr="00757711">
        <w:t>State of The Art</w:t>
      </w:r>
      <w:bookmarkEnd w:id="18"/>
      <w:bookmarkEnd w:id="19"/>
      <w:bookmarkEnd w:id="20"/>
      <w:bookmarkEnd w:id="21"/>
    </w:p>
    <w:p w14:paraId="7D55C6CE" w14:textId="5FE74A83" w:rsidR="00007FF6" w:rsidRPr="00007FF6" w:rsidRDefault="00757711" w:rsidP="00757711">
      <w:pPr>
        <w:pStyle w:val="TextoJustificado"/>
      </w:pPr>
      <w:r>
        <w:t>Lorem Ipsum</w:t>
      </w:r>
    </w:p>
    <w:p w14:paraId="0E47EA08" w14:textId="70B47FE3" w:rsidR="00E73129" w:rsidRDefault="00E73129" w:rsidP="00007FF6">
      <w:pPr>
        <w:pStyle w:val="Heading2"/>
      </w:pPr>
      <w:bookmarkStart w:id="22" w:name="_Toc524533509"/>
      <w:bookmarkStart w:id="23" w:name="_Toc524534150"/>
      <w:bookmarkStart w:id="24" w:name="_Toc524535211"/>
      <w:bookmarkStart w:id="25" w:name="_Toc524537251"/>
      <w:r>
        <w:t>Heading 2.1</w:t>
      </w:r>
      <w:bookmarkEnd w:id="22"/>
      <w:bookmarkEnd w:id="23"/>
      <w:bookmarkEnd w:id="24"/>
      <w:bookmarkEnd w:id="25"/>
    </w:p>
    <w:p w14:paraId="472274CE" w14:textId="77777777" w:rsidR="00757711" w:rsidRPr="00E73129" w:rsidRDefault="00757711" w:rsidP="00757711">
      <w:pPr>
        <w:pStyle w:val="TextoJustificado"/>
      </w:pPr>
      <w:bookmarkStart w:id="26" w:name="_Toc524533510"/>
      <w:bookmarkStart w:id="27" w:name="_Toc524534151"/>
      <w:r>
        <w:t>Lorem Ipsum</w:t>
      </w:r>
    </w:p>
    <w:p w14:paraId="146A63F4" w14:textId="1D9AAFB5" w:rsidR="00007FF6" w:rsidRDefault="00007FF6" w:rsidP="00007FF6">
      <w:pPr>
        <w:pStyle w:val="Heading3"/>
      </w:pPr>
      <w:bookmarkStart w:id="28" w:name="_Toc524535212"/>
      <w:bookmarkStart w:id="29" w:name="_Toc524537252"/>
      <w:r>
        <w:t>Heading 2.1.1</w:t>
      </w:r>
      <w:bookmarkEnd w:id="26"/>
      <w:bookmarkEnd w:id="27"/>
      <w:bookmarkEnd w:id="28"/>
      <w:bookmarkEnd w:id="29"/>
    </w:p>
    <w:p w14:paraId="0FE7EE49" w14:textId="77777777" w:rsidR="00757711" w:rsidRPr="00E73129" w:rsidRDefault="00757711" w:rsidP="00757711">
      <w:pPr>
        <w:pStyle w:val="TextoJustificado"/>
      </w:pPr>
      <w:r>
        <w:t>Lorem Ipsum</w:t>
      </w:r>
    </w:p>
    <w:p w14:paraId="288F846D" w14:textId="11A0BF33" w:rsidR="00007FF6" w:rsidRDefault="00007FF6">
      <w:pPr>
        <w:spacing w:line="240" w:lineRule="auto"/>
        <w:jc w:val="left"/>
      </w:pPr>
      <w:r>
        <w:br w:type="page"/>
      </w:r>
    </w:p>
    <w:p w14:paraId="63BFD46D" w14:textId="6EE336C7" w:rsidR="00757711" w:rsidRDefault="00757711" w:rsidP="00757711">
      <w:pPr>
        <w:pStyle w:val="Chapter"/>
      </w:pPr>
      <w:bookmarkStart w:id="30" w:name="_Toc524533511"/>
      <w:bookmarkStart w:id="31" w:name="_Toc524534152"/>
      <w:r>
        <w:lastRenderedPageBreak/>
        <w:t>Chapter 3</w:t>
      </w:r>
    </w:p>
    <w:p w14:paraId="24E804A8" w14:textId="599F1604" w:rsidR="00A43B88" w:rsidRDefault="00007FF6" w:rsidP="00757711">
      <w:pPr>
        <w:pStyle w:val="Heading1"/>
      </w:pPr>
      <w:bookmarkStart w:id="32" w:name="_Toc524535213"/>
      <w:bookmarkStart w:id="33" w:name="_Toc524537253"/>
      <w:r>
        <w:t>Section 3</w:t>
      </w:r>
      <w:bookmarkEnd w:id="30"/>
      <w:bookmarkEnd w:id="31"/>
      <w:bookmarkEnd w:id="32"/>
      <w:bookmarkEnd w:id="33"/>
    </w:p>
    <w:p w14:paraId="0BD148A8" w14:textId="7B50460B" w:rsidR="00007FF6" w:rsidRDefault="00007FF6" w:rsidP="00007FF6">
      <w:r>
        <w:tab/>
      </w:r>
      <w:r w:rsidR="00757711">
        <w:t>Lorem Ipsum</w:t>
      </w:r>
    </w:p>
    <w:p w14:paraId="5EEC5793" w14:textId="2BE8932C" w:rsidR="00007FF6" w:rsidRDefault="00007FF6">
      <w:pPr>
        <w:spacing w:line="240" w:lineRule="auto"/>
        <w:jc w:val="left"/>
      </w:pPr>
      <w:r>
        <w:br w:type="page"/>
      </w:r>
    </w:p>
    <w:p w14:paraId="61D3BEC4" w14:textId="77777777" w:rsidR="00007FF6" w:rsidRDefault="00007FF6" w:rsidP="00007FF6">
      <w:pPr>
        <w:pStyle w:val="Chapter"/>
      </w:pPr>
      <w:r>
        <w:lastRenderedPageBreak/>
        <w:t>Chapter 5</w:t>
      </w:r>
    </w:p>
    <w:p w14:paraId="19A9642E" w14:textId="42A4F0F1" w:rsidR="00A43B88" w:rsidRDefault="00A43B88" w:rsidP="00757711">
      <w:pPr>
        <w:pStyle w:val="Heading1"/>
      </w:pPr>
      <w:bookmarkStart w:id="34" w:name="_Toc524533512"/>
      <w:bookmarkStart w:id="35" w:name="_Toc524534153"/>
      <w:bookmarkStart w:id="36" w:name="_Toc524535214"/>
      <w:bookmarkStart w:id="37" w:name="_Toc524537254"/>
      <w:r w:rsidRPr="00A43B88">
        <w:t>Section 4</w:t>
      </w:r>
      <w:bookmarkEnd w:id="34"/>
      <w:bookmarkEnd w:id="35"/>
      <w:bookmarkEnd w:id="36"/>
      <w:bookmarkEnd w:id="37"/>
    </w:p>
    <w:p w14:paraId="46958243" w14:textId="23E31C70" w:rsidR="00007FF6" w:rsidRDefault="00007FF6" w:rsidP="00757711">
      <w:r>
        <w:tab/>
      </w:r>
      <w:r w:rsidR="00757711">
        <w:t>Lorem Ipsum</w:t>
      </w:r>
    </w:p>
    <w:p w14:paraId="5AC6CD7A" w14:textId="17C5A487" w:rsidR="00757711" w:rsidRDefault="00757711">
      <w:pPr>
        <w:spacing w:line="240" w:lineRule="auto"/>
        <w:jc w:val="left"/>
      </w:pPr>
      <w:r>
        <w:br w:type="page"/>
      </w:r>
    </w:p>
    <w:p w14:paraId="6F8A4BED" w14:textId="35C68C72" w:rsidR="00007FF6" w:rsidRDefault="00007FF6" w:rsidP="00007FF6">
      <w:pPr>
        <w:pStyle w:val="Chapter"/>
      </w:pPr>
      <w:r>
        <w:lastRenderedPageBreak/>
        <w:t>Chapter 5</w:t>
      </w:r>
    </w:p>
    <w:p w14:paraId="4EBB45CF" w14:textId="6CFA3804" w:rsidR="00BB41A2" w:rsidRDefault="00A43B88" w:rsidP="00757711">
      <w:pPr>
        <w:pStyle w:val="Heading1"/>
      </w:pPr>
      <w:bookmarkStart w:id="38" w:name="_Toc524533513"/>
      <w:bookmarkStart w:id="39" w:name="_Toc524534154"/>
      <w:bookmarkStart w:id="40" w:name="_Toc524535215"/>
      <w:bookmarkStart w:id="41" w:name="_Toc524537255"/>
      <w:r w:rsidRPr="00A43B88">
        <w:t>Section 5</w:t>
      </w:r>
      <w:bookmarkEnd w:id="38"/>
      <w:bookmarkEnd w:id="39"/>
      <w:bookmarkEnd w:id="40"/>
      <w:bookmarkEnd w:id="41"/>
    </w:p>
    <w:p w14:paraId="760841F1" w14:textId="69FB7F69" w:rsidR="00007FF6" w:rsidRDefault="00007FF6" w:rsidP="00007FF6">
      <w:r>
        <w:tab/>
      </w:r>
      <w:r w:rsidR="00757711">
        <w:t>Lorem Ipsum</w:t>
      </w:r>
    </w:p>
    <w:p w14:paraId="351E32EC" w14:textId="77777777" w:rsidR="00007FF6" w:rsidRPr="00007FF6" w:rsidRDefault="00007FF6" w:rsidP="00007FF6"/>
    <w:p w14:paraId="08EFD2BB" w14:textId="77777777" w:rsidR="008353A0" w:rsidRPr="00463B34" w:rsidRDefault="008353A0" w:rsidP="008353A0">
      <w:r w:rsidRPr="00463B34">
        <w:rPr>
          <w:noProof/>
          <w:lang w:eastAsia="pt-PT"/>
        </w:rPr>
        <mc:AlternateContent>
          <mc:Choice Requires="wps">
            <w:drawing>
              <wp:inline distT="0" distB="0" distL="0" distR="0" wp14:anchorId="30DEE803" wp14:editId="72778F62">
                <wp:extent cx="5412658" cy="3156155"/>
                <wp:effectExtent l="0" t="0" r="0" b="0"/>
                <wp:docPr id="19" name="Retângulo 19"/>
                <wp:cNvGraphicFramePr/>
                <a:graphic xmlns:a="http://schemas.openxmlformats.org/drawingml/2006/main">
                  <a:graphicData uri="http://schemas.microsoft.com/office/word/2010/wordprocessingShape">
                    <wps:wsp>
                      <wps:cNvSpPr/>
                      <wps:spPr>
                        <a:xfrm>
                          <a:off x="0" y="0"/>
                          <a:ext cx="5412658" cy="3156155"/>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mv="urn:schemas-microsoft-com:mac:vml" xmlns:mo="http://schemas.microsoft.com/office/mac/office/2008/main">
            <w:pict>
              <v:rect w14:anchorId="613634D4" id="Retângulo 19" o:spid="_x0000_s1026" style="width:426.2pt;height:2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" fillcolor="#7f7f7f [1612]" stroked="f" strokeweight="2pt">
                <w10:anchorlock/>
              </v:rect>
            </w:pict>
          </mc:Fallback>
        </mc:AlternateContent>
      </w:r>
    </w:p>
    <w:p w14:paraId="42C53B10" w14:textId="1F44D2B9" w:rsidR="008353A0" w:rsidRDefault="00FD4D4C" w:rsidP="00FD4D4C">
      <w:pPr>
        <w:pStyle w:val="Caption"/>
      </w:pPr>
      <w:bookmarkStart w:id="42" w:name="_Toc524529253"/>
      <w:r>
        <w:t xml:space="preserve">Figure </w:t>
      </w:r>
      <w:r>
        <w:fldChar w:fldCharType="begin"/>
      </w:r>
      <w:r>
        <w:instrText xml:space="preserve"> SEQ Figure \* ARABIC </w:instrText>
      </w:r>
      <w:r>
        <w:fldChar w:fldCharType="separate"/>
      </w:r>
      <w:r w:rsidR="00F11CD7">
        <w:rPr>
          <w:noProof/>
        </w:rPr>
        <w:t>1</w:t>
      </w:r>
      <w:r>
        <w:fldChar w:fldCharType="end"/>
      </w:r>
      <w:r>
        <w:t xml:space="preserve"> – Example</w:t>
      </w:r>
      <w:bookmarkEnd w:id="42"/>
    </w:p>
    <w:p w14:paraId="63D5D27D" w14:textId="77777777" w:rsidR="00FD4D4C" w:rsidRPr="00FD4D4C" w:rsidRDefault="00FD4D4C" w:rsidP="00FD4D4C">
      <w:pPr>
        <w:pStyle w:val="TextoJustificado"/>
      </w:pPr>
    </w:p>
    <w:p w14:paraId="23779A46" w14:textId="77777777" w:rsidR="008353A0" w:rsidRPr="00FF6136" w:rsidRDefault="008353A0" w:rsidP="008353A0">
      <w:pPr>
        <w:rPr>
          <w:lang w:val="pt-PT"/>
        </w:rPr>
      </w:pPr>
      <w:r w:rsidRPr="00463B34">
        <w:t xml:space="preserve">Lorem ipsum dolor sit amet, cons ectetuer adipiscing elit, sed diam nonummy nibh euismod tincidunt ut laoreet dolore magna aliquam erat volutpat. </w:t>
      </w:r>
      <w:r w:rsidRPr="00FF6136">
        <w:rPr>
          <w:lang w:val="pt-PT"/>
        </w:rPr>
        <w:t>Ut wisi enim ad minim veniam, quis nostrud exerci tation ullamcorper suscipit lobortis nisl ut aliquip ex ea commodo consequat.</w:t>
      </w:r>
    </w:p>
    <w:p w14:paraId="3E663184" w14:textId="77777777" w:rsidR="008353A0" w:rsidRPr="00FF6136" w:rsidRDefault="008353A0" w:rsidP="008353A0">
      <w:pPr>
        <w:pStyle w:val="TCitao"/>
        <w:rPr>
          <w:lang w:val="pt-PT"/>
        </w:rPr>
      </w:pPr>
      <w:r w:rsidRPr="00463B34">
        <w:t xml:space="preserve">Lorem ipsum dolor sit amet, consectetuer adipiscing elit, sed diam nonummy nibh euismod tincidunt ut laoreet dolore magna aliquam erat volutpat. </w:t>
      </w:r>
      <w:r w:rsidRPr="00FF6136">
        <w:rPr>
          <w:lang w:val="pt-PT"/>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718676BB" w14:textId="77777777" w:rsidR="008353A0" w:rsidRPr="00FF6136" w:rsidRDefault="008353A0" w:rsidP="008353A0">
      <w:pPr>
        <w:rPr>
          <w:lang w:val="pt-PT"/>
        </w:rPr>
      </w:pPr>
      <w:r w:rsidRPr="00FF6136">
        <w:rPr>
          <w:lang w:val="pt-PT"/>
        </w:rPr>
        <w:t>Lorem ipsum dolor sit amet, cons ectetuer adipiscing elit, Ut wisi enim ad minim veniam, quis nostrud exerci tation ullamcorper suscipit lobortis nisl ut aliquip ex ea commodo consequat.</w:t>
      </w:r>
    </w:p>
    <w:p w14:paraId="46EA713E" w14:textId="77777777" w:rsidR="00A06C23" w:rsidRDefault="008353A0" w:rsidP="00E73129">
      <w:r w:rsidRPr="00463B34">
        <w:lastRenderedPageBreak/>
        <w:t>Lorem ipsum dolor sit amet, consectetuer adipiscing elit, sed diam nonummy nibh euismod tincidunt ut laoreet dolore magna aliquam erat volutpat.</w:t>
      </w:r>
    </w:p>
    <w:p w14:paraId="4E5C6A30" w14:textId="426A0315" w:rsidR="00A06C23" w:rsidRDefault="00A06C23" w:rsidP="00E73129"/>
    <w:p w14:paraId="7805265A" w14:textId="536ED3E8" w:rsidR="00A06C23" w:rsidRDefault="00A06C23" w:rsidP="00A06C23">
      <w:pPr>
        <w:pStyle w:val="Caption"/>
      </w:pPr>
      <w:bookmarkStart w:id="43" w:name="_Toc524535277"/>
      <w:r>
        <w:t xml:space="preserve">Table </w:t>
      </w:r>
      <w:r>
        <w:fldChar w:fldCharType="begin"/>
      </w:r>
      <w:r>
        <w:instrText xml:space="preserve"> SEQ Table \* ARABIC </w:instrText>
      </w:r>
      <w:r>
        <w:fldChar w:fldCharType="separate"/>
      </w:r>
      <w:r>
        <w:rPr>
          <w:noProof/>
        </w:rPr>
        <w:t>1</w:t>
      </w:r>
      <w:r>
        <w:fldChar w:fldCharType="end"/>
      </w:r>
      <w:r>
        <w:t xml:space="preserve"> - Sample table</w:t>
      </w:r>
      <w:bookmarkEnd w:id="43"/>
    </w:p>
    <w:tbl>
      <w:tblPr>
        <w:tblStyle w:val="TableGrid"/>
        <w:tblW w:w="0" w:type="auto"/>
        <w:tblLook w:val="04A0" w:firstRow="1" w:lastRow="0" w:firstColumn="1" w:lastColumn="0" w:noHBand="0" w:noVBand="1"/>
      </w:tblPr>
      <w:tblGrid>
        <w:gridCol w:w="1727"/>
        <w:gridCol w:w="1727"/>
        <w:gridCol w:w="1727"/>
        <w:gridCol w:w="1728"/>
        <w:gridCol w:w="1728"/>
      </w:tblGrid>
      <w:tr w:rsidR="00A06C23" w14:paraId="5A3B2098" w14:textId="77777777" w:rsidTr="00A06C23">
        <w:tc>
          <w:tcPr>
            <w:tcW w:w="1727" w:type="dxa"/>
          </w:tcPr>
          <w:p w14:paraId="27B79949" w14:textId="77777777" w:rsidR="00A06C23" w:rsidRDefault="00A06C23" w:rsidP="00E73129"/>
        </w:tc>
        <w:tc>
          <w:tcPr>
            <w:tcW w:w="1727" w:type="dxa"/>
          </w:tcPr>
          <w:p w14:paraId="49805EE9" w14:textId="77777777" w:rsidR="00A06C23" w:rsidRDefault="00A06C23" w:rsidP="00E73129"/>
        </w:tc>
        <w:tc>
          <w:tcPr>
            <w:tcW w:w="1727" w:type="dxa"/>
          </w:tcPr>
          <w:p w14:paraId="5CC5DEDE" w14:textId="77777777" w:rsidR="00A06C23" w:rsidRDefault="00A06C23" w:rsidP="00E73129"/>
        </w:tc>
        <w:tc>
          <w:tcPr>
            <w:tcW w:w="1728" w:type="dxa"/>
          </w:tcPr>
          <w:p w14:paraId="2E03DCC4" w14:textId="77777777" w:rsidR="00A06C23" w:rsidRDefault="00A06C23" w:rsidP="00E73129"/>
        </w:tc>
        <w:tc>
          <w:tcPr>
            <w:tcW w:w="1728" w:type="dxa"/>
          </w:tcPr>
          <w:p w14:paraId="6539172E" w14:textId="77777777" w:rsidR="00A06C23" w:rsidRDefault="00A06C23" w:rsidP="00E73129"/>
        </w:tc>
      </w:tr>
      <w:tr w:rsidR="00A06C23" w14:paraId="543AA588" w14:textId="77777777" w:rsidTr="00A06C23">
        <w:tc>
          <w:tcPr>
            <w:tcW w:w="1727" w:type="dxa"/>
          </w:tcPr>
          <w:p w14:paraId="295E3BBD" w14:textId="77777777" w:rsidR="00A06C23" w:rsidRDefault="00A06C23" w:rsidP="00E73129"/>
        </w:tc>
        <w:tc>
          <w:tcPr>
            <w:tcW w:w="1727" w:type="dxa"/>
          </w:tcPr>
          <w:p w14:paraId="1F26974E" w14:textId="77777777" w:rsidR="00A06C23" w:rsidRDefault="00A06C23" w:rsidP="00E73129"/>
        </w:tc>
        <w:tc>
          <w:tcPr>
            <w:tcW w:w="1727" w:type="dxa"/>
          </w:tcPr>
          <w:p w14:paraId="2687566A" w14:textId="77777777" w:rsidR="00A06C23" w:rsidRDefault="00A06C23" w:rsidP="00E73129"/>
        </w:tc>
        <w:tc>
          <w:tcPr>
            <w:tcW w:w="1728" w:type="dxa"/>
          </w:tcPr>
          <w:p w14:paraId="310AFA7F" w14:textId="77777777" w:rsidR="00A06C23" w:rsidRDefault="00A06C23" w:rsidP="00E73129"/>
        </w:tc>
        <w:tc>
          <w:tcPr>
            <w:tcW w:w="1728" w:type="dxa"/>
          </w:tcPr>
          <w:p w14:paraId="0D38B9C0" w14:textId="77777777" w:rsidR="00A06C23" w:rsidRDefault="00A06C23" w:rsidP="00E73129"/>
        </w:tc>
      </w:tr>
      <w:tr w:rsidR="00A06C23" w14:paraId="09D819FF" w14:textId="77777777" w:rsidTr="00A06C23">
        <w:tc>
          <w:tcPr>
            <w:tcW w:w="1727" w:type="dxa"/>
          </w:tcPr>
          <w:p w14:paraId="68ED47BE" w14:textId="77777777" w:rsidR="00A06C23" w:rsidRDefault="00A06C23" w:rsidP="00E73129"/>
        </w:tc>
        <w:tc>
          <w:tcPr>
            <w:tcW w:w="1727" w:type="dxa"/>
          </w:tcPr>
          <w:p w14:paraId="71E62F18" w14:textId="77777777" w:rsidR="00A06C23" w:rsidRDefault="00A06C23" w:rsidP="00E73129"/>
        </w:tc>
        <w:tc>
          <w:tcPr>
            <w:tcW w:w="1727" w:type="dxa"/>
          </w:tcPr>
          <w:p w14:paraId="26A99B37" w14:textId="77777777" w:rsidR="00A06C23" w:rsidRDefault="00A06C23" w:rsidP="00E73129"/>
        </w:tc>
        <w:tc>
          <w:tcPr>
            <w:tcW w:w="1728" w:type="dxa"/>
          </w:tcPr>
          <w:p w14:paraId="53B44B3F" w14:textId="77777777" w:rsidR="00A06C23" w:rsidRDefault="00A06C23" w:rsidP="00E73129"/>
        </w:tc>
        <w:tc>
          <w:tcPr>
            <w:tcW w:w="1728" w:type="dxa"/>
          </w:tcPr>
          <w:p w14:paraId="46B7878E" w14:textId="77777777" w:rsidR="00A06C23" w:rsidRDefault="00A06C23" w:rsidP="00E73129"/>
        </w:tc>
      </w:tr>
    </w:tbl>
    <w:p w14:paraId="1820773D" w14:textId="2B0733D6" w:rsidR="001B189E" w:rsidRPr="00A06C23" w:rsidRDefault="008353A0" w:rsidP="00E73129">
      <w:r w:rsidRPr="00463B34">
        <w:br w:type="page"/>
      </w:r>
    </w:p>
    <w:p w14:paraId="6F84403E" w14:textId="77777777" w:rsidR="0092032D" w:rsidRDefault="0092032D">
      <w:pPr>
        <w:spacing w:line="240" w:lineRule="auto"/>
        <w:jc w:val="left"/>
        <w:rPr>
          <w:rFonts w:ascii="Times New Roman" w:hAnsi="Times New Roman"/>
          <w:iCs/>
          <w:sz w:val="48"/>
          <w:szCs w:val="28"/>
        </w:rPr>
      </w:pPr>
      <w:r>
        <w:lastRenderedPageBreak/>
        <w:br w:type="page"/>
      </w:r>
    </w:p>
    <w:p w14:paraId="2330515C" w14:textId="3D6460C6" w:rsidR="00007FF6" w:rsidRDefault="00007FF6" w:rsidP="00007FF6">
      <w:pPr>
        <w:pStyle w:val="Chapter"/>
      </w:pPr>
      <w:r>
        <w:lastRenderedPageBreak/>
        <w:t>Chapter 6</w:t>
      </w:r>
    </w:p>
    <w:p w14:paraId="6B219C8B" w14:textId="4DAB5CB2" w:rsidR="008353A0" w:rsidRPr="00007FF6" w:rsidRDefault="00007FF6" w:rsidP="00757711">
      <w:pPr>
        <w:pStyle w:val="Heading1"/>
      </w:pPr>
      <w:bookmarkStart w:id="44" w:name="_Toc524533514"/>
      <w:bookmarkStart w:id="45" w:name="_Toc524534155"/>
      <w:bookmarkStart w:id="46" w:name="_Toc524535216"/>
      <w:bookmarkStart w:id="47" w:name="_Toc524537256"/>
      <w:r>
        <w:t>Conclusion</w:t>
      </w:r>
      <w:bookmarkEnd w:id="44"/>
      <w:bookmarkEnd w:id="45"/>
      <w:bookmarkEnd w:id="46"/>
      <w:bookmarkEnd w:id="47"/>
    </w:p>
    <w:p w14:paraId="4BB536AD" w14:textId="7D5F3C44" w:rsidR="008353A0" w:rsidRPr="00FF6136" w:rsidRDefault="000D1D26" w:rsidP="000D1D26">
      <w:pPr>
        <w:ind w:firstLine="720"/>
        <w:rPr>
          <w:lang w:val="pt-PT"/>
        </w:rPr>
      </w:pPr>
      <w:r>
        <w:t>Lorem Impsum</w:t>
      </w:r>
      <w:sdt>
        <w:sdtPr>
          <w:rPr>
            <w:lang w:val="pt-PT"/>
          </w:rPr>
          <w:id w:val="531005314"/>
          <w:citation/>
        </w:sdtPr>
        <w:sdtContent>
          <w:r w:rsidR="00261FFA">
            <w:rPr>
              <w:lang w:val="pt-PT"/>
            </w:rPr>
            <w:fldChar w:fldCharType="begin"/>
          </w:r>
          <w:r w:rsidR="00261FFA">
            <w:rPr>
              <w:lang w:val="pt-PT"/>
            </w:rPr>
            <w:instrText xml:space="preserve"> CITATION Example \l 2070 </w:instrText>
          </w:r>
          <w:r w:rsidR="00261FFA">
            <w:rPr>
              <w:lang w:val="pt-PT"/>
            </w:rPr>
            <w:fldChar w:fldCharType="separate"/>
          </w:r>
          <w:r>
            <w:rPr>
              <w:noProof/>
              <w:lang w:val="pt-PT"/>
            </w:rPr>
            <w:t xml:space="preserve"> (Example, 2018)</w:t>
          </w:r>
          <w:r w:rsidR="00261FFA">
            <w:rPr>
              <w:lang w:val="pt-PT"/>
            </w:rPr>
            <w:fldChar w:fldCharType="end"/>
          </w:r>
        </w:sdtContent>
      </w:sdt>
      <w:r>
        <w:rPr>
          <w:lang w:val="pt-PT"/>
        </w:rPr>
        <w:t>.</w:t>
      </w:r>
    </w:p>
    <w:p w14:paraId="01FF5B66" w14:textId="60F82B96" w:rsidR="00757711" w:rsidRDefault="00757711">
      <w:pPr>
        <w:spacing w:line="240" w:lineRule="auto"/>
        <w:jc w:val="left"/>
        <w:rPr>
          <w:color w:val="FF0000"/>
          <w:lang w:val="pt-PT"/>
        </w:rPr>
      </w:pPr>
      <w:r>
        <w:rPr>
          <w:color w:val="FF0000"/>
          <w:lang w:val="pt-PT"/>
        </w:rPr>
        <w:br w:type="page"/>
      </w:r>
    </w:p>
    <w:sdt>
      <w:sdtPr>
        <w:id w:val="-1016377952"/>
        <w:docPartObj>
          <w:docPartGallery w:val="Bibliographies"/>
          <w:docPartUnique/>
        </w:docPartObj>
      </w:sdtPr>
      <w:sdtEndPr>
        <w:rPr>
          <w:rFonts w:ascii="Arial" w:hAnsi="Arial"/>
          <w:iCs w:val="0"/>
          <w:sz w:val="22"/>
          <w:szCs w:val="24"/>
        </w:rPr>
      </w:sdtEndPr>
      <w:sdtContent>
        <w:p w14:paraId="00A5ECC8" w14:textId="3A0B61DD" w:rsidR="00261FFA" w:rsidRDefault="00261FFA">
          <w:pPr>
            <w:pStyle w:val="Heading1"/>
          </w:pPr>
          <w:r>
            <w:t>References</w:t>
          </w:r>
        </w:p>
        <w:sdt>
          <w:sdtPr>
            <w:id w:val="-573587230"/>
            <w:bibliography/>
          </w:sdtPr>
          <w:sdtContent>
            <w:p w14:paraId="63BFF390" w14:textId="77777777" w:rsidR="000D1D26" w:rsidRDefault="00261FFA" w:rsidP="000D1D26">
              <w:pPr>
                <w:pStyle w:val="Bibliography"/>
                <w:rPr>
                  <w:noProof/>
                  <w:sz w:val="24"/>
                </w:rPr>
              </w:pPr>
              <w:r>
                <w:fldChar w:fldCharType="begin"/>
              </w:r>
              <w:r>
                <w:instrText xml:space="preserve"> BIBLIOGRAPHY </w:instrText>
              </w:r>
              <w:r>
                <w:fldChar w:fldCharType="separate"/>
              </w:r>
              <w:r w:rsidR="000D1D26">
                <w:rPr>
                  <w:b/>
                  <w:bCs/>
                  <w:noProof/>
                </w:rPr>
                <w:t>Example, Author. 2018.</w:t>
              </w:r>
              <w:r w:rsidR="000D1D26">
                <w:rPr>
                  <w:noProof/>
                </w:rPr>
                <w:t xml:space="preserve"> </w:t>
              </w:r>
              <w:r w:rsidR="000D1D26">
                <w:rPr>
                  <w:i/>
                  <w:iCs/>
                  <w:noProof/>
                </w:rPr>
                <w:t xml:space="preserve">Title Example. </w:t>
              </w:r>
              <w:r w:rsidR="000D1D26">
                <w:rPr>
                  <w:noProof/>
                </w:rPr>
                <w:t>Coimbra : Publisher Example, 2018. 123456789.</w:t>
              </w:r>
            </w:p>
            <w:p w14:paraId="78795ED6" w14:textId="13D78A30" w:rsidR="00261FFA" w:rsidRDefault="00261FFA" w:rsidP="000D1D26">
              <w:r>
                <w:rPr>
                  <w:b/>
                  <w:bCs/>
                  <w:noProof/>
                </w:rPr>
                <w:fldChar w:fldCharType="end"/>
              </w:r>
            </w:p>
          </w:sdtContent>
        </w:sdt>
      </w:sdtContent>
    </w:sdt>
    <w:p w14:paraId="358FB701" w14:textId="77777777" w:rsidR="00261FFA" w:rsidRPr="00261FFA" w:rsidRDefault="00261FFA" w:rsidP="00261FFA">
      <w:pPr>
        <w:pStyle w:val="Heading2"/>
        <w:numPr>
          <w:ilvl w:val="0"/>
          <w:numId w:val="0"/>
        </w:numPr>
        <w:ind w:left="576" w:hanging="576"/>
      </w:pPr>
    </w:p>
    <w:sectPr w:rsidR="00261FFA" w:rsidRPr="00261FFA" w:rsidSect="00D7513D">
      <w:footerReference w:type="default" r:id="rId16"/>
      <w:pgSz w:w="11907" w:h="16840" w:code="9"/>
      <w:pgMar w:top="1440" w:right="1460" w:bottom="1354" w:left="1800" w:header="720" w:footer="678"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André Bento" w:date="2018-09-12T17:43:00Z" w:initials="AB">
    <w:p w14:paraId="63B4D94D" w14:textId="3D03B281" w:rsidR="000D1D26" w:rsidRDefault="000D1D26">
      <w:pPr>
        <w:pStyle w:val="CommentText"/>
      </w:pPr>
      <w:r>
        <w:rPr>
          <w:rStyle w:val="CommentReference"/>
        </w:rPr>
        <w:annotationRef/>
      </w:r>
      <w:r>
        <w:t>Fix Sub-sub heading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B4D9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B4D94D" w16cid:durableId="1F43CE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4956D" w14:textId="77777777" w:rsidR="00F44C9E" w:rsidRDefault="00F44C9E" w:rsidP="00DD2A6B">
      <w:r>
        <w:separator/>
      </w:r>
    </w:p>
  </w:endnote>
  <w:endnote w:type="continuationSeparator" w:id="0">
    <w:p w14:paraId="6F335B9D" w14:textId="77777777" w:rsidR="00F44C9E" w:rsidRDefault="00F44C9E" w:rsidP="00DD2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ill Sans">
    <w:altName w:val="Arial"/>
    <w:charset w:val="00"/>
    <w:family w:val="auto"/>
    <w:pitch w:val="variable"/>
    <w:sig w:usb0="80000267" w:usb1="00000000" w:usb2="00000000" w:usb3="00000000" w:csb0="000001F7"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Gill Sans Std">
    <w:altName w:val="Calibri"/>
    <w:charset w:val="00"/>
    <w:family w:val="auto"/>
    <w:pitch w:val="variable"/>
    <w:sig w:usb0="800000AF" w:usb1="4000204A" w:usb2="00000000" w:usb3="00000000" w:csb0="00000001" w:csb1="00000000"/>
  </w:font>
  <w:font w:name="Gill Sans MT Condensed">
    <w:panose1 w:val="020B0506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C7A20" w14:textId="77777777" w:rsidR="00543AEE" w:rsidRDefault="00543AEE" w:rsidP="00DD2A6B">
    <w:pPr>
      <w:pStyle w:val="Footer"/>
      <w:rPr>
        <w:rStyle w:val="PageNumber"/>
      </w:rPr>
    </w:pPr>
  </w:p>
  <w:p w14:paraId="7AB60912" w14:textId="77777777" w:rsidR="00543AEE" w:rsidRPr="00FF6136" w:rsidRDefault="00543AEE" w:rsidP="00DD2A6B">
    <w:pPr>
      <w:pStyle w:val="Footer"/>
      <w:rPr>
        <w:rStyle w:val="PageNumber"/>
        <w:lang w:val="pt-PT"/>
      </w:rPr>
    </w:pPr>
    <w:r w:rsidRPr="00FF6136">
      <w:rPr>
        <w:rStyle w:val="PageNumber"/>
        <w:rFonts w:ascii="Gill Sans MT Condensed" w:hAnsi="Gill Sans MT Condensed"/>
        <w:color w:val="595959" w:themeColor="text1" w:themeTint="A6"/>
        <w:sz w:val="20"/>
        <w:szCs w:val="20"/>
        <w:lang w:val="pt-PT"/>
      </w:rPr>
      <w:t>Geobrasões – Brasões de Portugal (</w:t>
    </w:r>
    <w:hyperlink r:id="rId1" w:history="1">
      <w:r w:rsidRPr="00FF6136">
        <w:rPr>
          <w:rStyle w:val="Hyperlink"/>
          <w:rFonts w:ascii="Gill Sans MT Condensed" w:hAnsi="Gill Sans MT Condensed"/>
          <w:color w:val="595959" w:themeColor="text1" w:themeTint="A6"/>
          <w:sz w:val="20"/>
          <w:szCs w:val="20"/>
          <w:lang w:val="pt-PT"/>
        </w:rPr>
        <w:t>http://www.saizbel.com/geobrasoes</w:t>
      </w:r>
    </w:hyperlink>
    <w:r w:rsidRPr="00FF6136">
      <w:rPr>
        <w:rStyle w:val="PageNumber"/>
        <w:rFonts w:ascii="Gill Sans MT Condensed" w:hAnsi="Gill Sans MT Condensed"/>
        <w:color w:val="595959" w:themeColor="text1" w:themeTint="A6"/>
        <w:sz w:val="20"/>
        <w:szCs w:val="20"/>
        <w:lang w:val="pt-PT"/>
      </w:rPr>
      <w:t>)</w:t>
    </w:r>
    <w:r w:rsidRPr="00FF6136">
      <w:rPr>
        <w:rStyle w:val="PageNumber"/>
        <w:rFonts w:ascii="Gill Sans MT Condensed" w:hAnsi="Gill Sans MT Condensed"/>
        <w:sz w:val="20"/>
        <w:szCs w:val="20"/>
        <w:lang w:val="pt-PT"/>
      </w:rPr>
      <w:tab/>
    </w:r>
    <w:r>
      <w:rPr>
        <w:rStyle w:val="PageNumber"/>
      </w:rPr>
      <w:fldChar w:fldCharType="begin"/>
    </w:r>
    <w:r w:rsidRPr="00FF6136">
      <w:rPr>
        <w:rStyle w:val="PageNumber"/>
        <w:lang w:val="pt-PT"/>
      </w:rPr>
      <w:instrText xml:space="preserve">PAGE  </w:instrText>
    </w:r>
    <w:r>
      <w:rPr>
        <w:rStyle w:val="PageNumber"/>
      </w:rPr>
      <w:fldChar w:fldCharType="separate"/>
    </w:r>
    <w:r w:rsidRPr="00FF6136">
      <w:rPr>
        <w:rStyle w:val="PageNumber"/>
        <w:noProof/>
        <w:lang w:val="pt-PT"/>
      </w:rPr>
      <w:t>viii</w:t>
    </w:r>
    <w:r>
      <w:rPr>
        <w:rStyle w:val="PageNumber"/>
      </w:rPr>
      <w:fldChar w:fldCharType="end"/>
    </w:r>
  </w:p>
  <w:p w14:paraId="3486E3A9" w14:textId="77777777" w:rsidR="00543AEE" w:rsidRPr="00FF6136" w:rsidRDefault="00543AEE" w:rsidP="00DD2A6B">
    <w:pPr>
      <w:pStyle w:val="Footer"/>
      <w:rPr>
        <w:lang w:val="pt-P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00765" w14:textId="58FB75CB" w:rsidR="00543AEE" w:rsidRDefault="00543AEE" w:rsidP="00D57B6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A12B4" w14:textId="5F62D81B" w:rsidR="00543AEE" w:rsidRDefault="00543AEE" w:rsidP="00EA2477">
    <w:pPr>
      <w:pStyle w:val="Footer"/>
      <w:jc w:val="center"/>
    </w:pPr>
  </w:p>
  <w:p w14:paraId="0C01E987" w14:textId="63E42026" w:rsidR="00543AEE" w:rsidRDefault="00543AEE" w:rsidP="00EA2477">
    <w:pPr>
      <w:pStyle w:val="Footer"/>
      <w:jc w:val="center"/>
    </w:pPr>
  </w:p>
  <w:p w14:paraId="3D3B0A7B" w14:textId="41B23FBA" w:rsidR="00543AEE" w:rsidRDefault="00543AEE" w:rsidP="00EA2477">
    <w:pPr>
      <w:pStyle w:val="Footer"/>
      <w:jc w:val="center"/>
    </w:pPr>
    <w:r w:rsidRPr="008D0A9C">
      <w:rPr>
        <w:noProof/>
        <w:lang w:eastAsia="pt-PT"/>
      </w:rPr>
      <w:drawing>
        <wp:anchor distT="0" distB="0" distL="114300" distR="114300" simplePos="0" relativeHeight="251658240" behindDoc="1" locked="0" layoutInCell="1" allowOverlap="1" wp14:anchorId="2A0F6BC9" wp14:editId="6ECB4988">
          <wp:simplePos x="0" y="0"/>
          <wp:positionH relativeFrom="column">
            <wp:align>center</wp:align>
          </wp:positionH>
          <wp:positionV relativeFrom="paragraph">
            <wp:posOffset>50800</wp:posOffset>
          </wp:positionV>
          <wp:extent cx="2847600" cy="2847600"/>
          <wp:effectExtent l="0" t="0" r="0" b="0"/>
          <wp:wrapNone/>
          <wp:docPr id="3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Nav_FundoCla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47600" cy="2847600"/>
                  </a:xfrm>
                  <a:prstGeom prst="rect">
                    <a:avLst/>
                  </a:prstGeom>
                </pic:spPr>
              </pic:pic>
            </a:graphicData>
          </a:graphic>
          <wp14:sizeRelH relativeFrom="page">
            <wp14:pctWidth>0</wp14:pctWidth>
          </wp14:sizeRelH>
          <wp14:sizeRelV relativeFrom="page">
            <wp14:pctHeight>0</wp14:pctHeight>
          </wp14:sizeRelV>
        </wp:anchor>
      </w:drawing>
    </w:r>
  </w:p>
  <w:p w14:paraId="1D0DF2EB" w14:textId="77777777" w:rsidR="00543AEE" w:rsidRDefault="00543AEE" w:rsidP="00EA2477">
    <w:pPr>
      <w:pStyle w:val="Footer"/>
      <w:jc w:val="center"/>
    </w:pPr>
  </w:p>
  <w:p w14:paraId="40689ADD" w14:textId="5912FD1C" w:rsidR="00543AEE" w:rsidRDefault="00543AEE" w:rsidP="00EA2477">
    <w:pPr>
      <w:pStyle w:val="Footer"/>
      <w:jc w:val="center"/>
    </w:pPr>
  </w:p>
  <w:p w14:paraId="0809DA51" w14:textId="6CCBA5C1" w:rsidR="00543AEE" w:rsidRDefault="00543AEE" w:rsidP="00EA2477">
    <w:pPr>
      <w:pStyle w:val="Footer"/>
      <w:jc w:val="center"/>
    </w:pPr>
  </w:p>
  <w:p w14:paraId="7D091A95" w14:textId="1DDE81CC" w:rsidR="00543AEE" w:rsidRDefault="00543AEE" w:rsidP="00EA2477">
    <w:pPr>
      <w:pStyle w:val="Footer"/>
      <w:jc w:val="center"/>
    </w:pPr>
  </w:p>
  <w:p w14:paraId="6B0DA673" w14:textId="6D2C8FEF" w:rsidR="00543AEE" w:rsidRDefault="00543AEE" w:rsidP="00EA2477">
    <w:pPr>
      <w:pStyle w:val="Footer"/>
      <w:jc w:val="center"/>
    </w:pPr>
  </w:p>
  <w:p w14:paraId="05B7784D" w14:textId="630A61F8" w:rsidR="00543AEE" w:rsidRDefault="00543AEE" w:rsidP="00EA2477">
    <w:pPr>
      <w:pStyle w:val="Footer"/>
      <w:jc w:val="center"/>
    </w:pPr>
  </w:p>
  <w:p w14:paraId="6A8ED273" w14:textId="50E8B87C" w:rsidR="00543AEE" w:rsidRDefault="00543AEE" w:rsidP="00EA2477">
    <w:pPr>
      <w:pStyle w:val="Footer"/>
      <w:jc w:val="center"/>
    </w:pPr>
  </w:p>
  <w:p w14:paraId="042C73A0" w14:textId="5AFD3BB1" w:rsidR="00543AEE" w:rsidRDefault="00543AEE" w:rsidP="00EA2477">
    <w:pPr>
      <w:pStyle w:val="Footer"/>
      <w:jc w:val="center"/>
    </w:pPr>
  </w:p>
  <w:p w14:paraId="79AD968F" w14:textId="496F21D6" w:rsidR="00543AEE" w:rsidRDefault="00543AEE" w:rsidP="00EA2477">
    <w:pPr>
      <w:pStyle w:val="Footer"/>
      <w:jc w:val="center"/>
    </w:pPr>
  </w:p>
  <w:p w14:paraId="4CE39C50" w14:textId="77777777" w:rsidR="00543AEE" w:rsidRDefault="00543AEE" w:rsidP="00EA2477">
    <w:pPr>
      <w:pStyle w:val="Footer"/>
      <w:jc w:val="center"/>
    </w:pPr>
  </w:p>
  <w:p w14:paraId="52F091A9" w14:textId="77777777" w:rsidR="00543AEE" w:rsidRDefault="00543AEE" w:rsidP="00EA2477">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02AD1" w14:textId="77777777" w:rsidR="00211D06" w:rsidRPr="00E32528" w:rsidRDefault="00211D06" w:rsidP="00D0321A">
    <w:pPr>
      <w:pStyle w:val="PageNumbersStyle"/>
    </w:pPr>
    <w:r>
      <w:fldChar w:fldCharType="begin"/>
    </w:r>
    <w:r>
      <w:instrText xml:space="preserve"> PAGE  \* roman  \* MERGEFORMAT </w:instrText>
    </w:r>
    <w:r>
      <w:fldChar w:fldCharType="separate"/>
    </w:r>
    <w:r>
      <w:t>iv</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5F503" w14:textId="63A346AC" w:rsidR="00211D06" w:rsidRPr="00211D06" w:rsidRDefault="00211D06" w:rsidP="00211D06">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4618837"/>
      <w:docPartObj>
        <w:docPartGallery w:val="Page Numbers (Bottom of Page)"/>
        <w:docPartUnique/>
      </w:docPartObj>
    </w:sdtPr>
    <w:sdtEndPr>
      <w:rPr>
        <w:rStyle w:val="PageNumbersStyleChar"/>
        <w:rFonts w:ascii="Times New Roman" w:hAnsi="Times New Roman"/>
        <w:noProof/>
        <w:sz w:val="24"/>
      </w:rPr>
    </w:sdtEndPr>
    <w:sdtContent>
      <w:p w14:paraId="268A8B16" w14:textId="399B8818" w:rsidR="00211D06" w:rsidRPr="00211D06" w:rsidRDefault="00211D06" w:rsidP="00211D06">
        <w:pPr>
          <w:pStyle w:val="Footer"/>
          <w:jc w:val="center"/>
        </w:pPr>
        <w:r w:rsidRPr="00D0321A">
          <w:rPr>
            <w:rStyle w:val="PageNumbersStyleChar"/>
          </w:rPr>
          <w:fldChar w:fldCharType="begin"/>
        </w:r>
        <w:r w:rsidRPr="00D0321A">
          <w:rPr>
            <w:rStyle w:val="PageNumbersStyleChar"/>
          </w:rPr>
          <w:instrText xml:space="preserve"> PAGE   \* MERGEFORMAT </w:instrText>
        </w:r>
        <w:r w:rsidRPr="00D0321A">
          <w:rPr>
            <w:rStyle w:val="PageNumbersStyleChar"/>
          </w:rPr>
          <w:fldChar w:fldCharType="separate"/>
        </w:r>
        <w:r w:rsidRPr="00D0321A">
          <w:rPr>
            <w:rStyle w:val="PageNumbersStyleChar"/>
          </w:rPr>
          <w:t>2</w:t>
        </w:r>
        <w:r w:rsidRPr="00D0321A">
          <w:rPr>
            <w:rStyle w:val="PageNumbersStyleChar"/>
          </w:rPr>
          <w:fldChar w:fldCharType="end"/>
        </w:r>
      </w:p>
    </w:sdtContent>
  </w:sdt>
  <w:p w14:paraId="63AB96A5" w14:textId="77777777" w:rsidR="00000000" w:rsidRDefault="00F44C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3D385" w14:textId="77777777" w:rsidR="00F44C9E" w:rsidRDefault="00F44C9E" w:rsidP="00DD2A6B">
      <w:r>
        <w:separator/>
      </w:r>
    </w:p>
  </w:footnote>
  <w:footnote w:type="continuationSeparator" w:id="0">
    <w:p w14:paraId="3423ABE3" w14:textId="77777777" w:rsidR="00F44C9E" w:rsidRDefault="00F44C9E" w:rsidP="00DD2A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B2D6C"/>
    <w:multiLevelType w:val="multilevel"/>
    <w:tmpl w:val="CC486B6C"/>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E5752DE"/>
    <w:multiLevelType w:val="multilevel"/>
    <w:tmpl w:val="F954B260"/>
    <w:styleLink w:val="Style"/>
    <w:lvl w:ilvl="0">
      <w:start w:val="1"/>
      <w:numFmt w:val="decimal"/>
      <w:lvlText w:val="%1"/>
      <w:lvlJc w:val="left"/>
      <w:pPr>
        <w:ind w:left="432" w:hanging="432"/>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1734353"/>
    <w:multiLevelType w:val="hybridMultilevel"/>
    <w:tmpl w:val="E0282408"/>
    <w:lvl w:ilvl="0" w:tplc="C470AE78">
      <w:start w:val="1"/>
      <w:numFmt w:val="lowerRoman"/>
      <w:pStyle w:val="listai-ii-iii"/>
      <w:lvlText w:val="%1."/>
      <w:lvlJc w:val="right"/>
      <w:pPr>
        <w:ind w:left="1800" w:hanging="360"/>
      </w:pPr>
      <w:rPr>
        <w:rFonts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3" w15:restartNumberingAfterBreak="0">
    <w:nsid w:val="517B2CB8"/>
    <w:multiLevelType w:val="multilevel"/>
    <w:tmpl w:val="8B68B220"/>
    <w:styleLink w:val="Style1"/>
    <w:lvl w:ilvl="0">
      <w:start w:val="1"/>
      <w:numFmt w:val="decimal"/>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6D552665"/>
    <w:multiLevelType w:val="hybridMultilevel"/>
    <w:tmpl w:val="9DE6013E"/>
    <w:lvl w:ilvl="0" w:tplc="09205E46">
      <w:start w:val="1"/>
      <w:numFmt w:val="bullet"/>
      <w:pStyle w:val="PargrafodaLista1"/>
      <w:lvlText w:val=""/>
      <w:lvlJc w:val="left"/>
      <w:pPr>
        <w:ind w:left="2120" w:hanging="360"/>
      </w:pPr>
      <w:rPr>
        <w:rFonts w:ascii="Symbol" w:hAnsi="Symbol" w:hint="default"/>
      </w:rPr>
    </w:lvl>
    <w:lvl w:ilvl="1" w:tplc="08160003" w:tentative="1">
      <w:start w:val="1"/>
      <w:numFmt w:val="bullet"/>
      <w:lvlText w:val="o"/>
      <w:lvlJc w:val="left"/>
      <w:pPr>
        <w:ind w:left="2840" w:hanging="360"/>
      </w:pPr>
      <w:rPr>
        <w:rFonts w:ascii="Courier New" w:hAnsi="Courier New" w:cs="Courier New" w:hint="default"/>
      </w:rPr>
    </w:lvl>
    <w:lvl w:ilvl="2" w:tplc="08160005" w:tentative="1">
      <w:start w:val="1"/>
      <w:numFmt w:val="bullet"/>
      <w:lvlText w:val=""/>
      <w:lvlJc w:val="left"/>
      <w:pPr>
        <w:ind w:left="3560" w:hanging="360"/>
      </w:pPr>
      <w:rPr>
        <w:rFonts w:ascii="Wingdings" w:hAnsi="Wingdings" w:hint="default"/>
      </w:rPr>
    </w:lvl>
    <w:lvl w:ilvl="3" w:tplc="08160001" w:tentative="1">
      <w:start w:val="1"/>
      <w:numFmt w:val="bullet"/>
      <w:lvlText w:val=""/>
      <w:lvlJc w:val="left"/>
      <w:pPr>
        <w:ind w:left="4280" w:hanging="360"/>
      </w:pPr>
      <w:rPr>
        <w:rFonts w:ascii="Symbol" w:hAnsi="Symbol" w:hint="default"/>
      </w:rPr>
    </w:lvl>
    <w:lvl w:ilvl="4" w:tplc="08160003" w:tentative="1">
      <w:start w:val="1"/>
      <w:numFmt w:val="bullet"/>
      <w:lvlText w:val="o"/>
      <w:lvlJc w:val="left"/>
      <w:pPr>
        <w:ind w:left="5000" w:hanging="360"/>
      </w:pPr>
      <w:rPr>
        <w:rFonts w:ascii="Courier New" w:hAnsi="Courier New" w:cs="Courier New" w:hint="default"/>
      </w:rPr>
    </w:lvl>
    <w:lvl w:ilvl="5" w:tplc="08160005" w:tentative="1">
      <w:start w:val="1"/>
      <w:numFmt w:val="bullet"/>
      <w:lvlText w:val=""/>
      <w:lvlJc w:val="left"/>
      <w:pPr>
        <w:ind w:left="5720" w:hanging="360"/>
      </w:pPr>
      <w:rPr>
        <w:rFonts w:ascii="Wingdings" w:hAnsi="Wingdings" w:hint="default"/>
      </w:rPr>
    </w:lvl>
    <w:lvl w:ilvl="6" w:tplc="08160001" w:tentative="1">
      <w:start w:val="1"/>
      <w:numFmt w:val="bullet"/>
      <w:lvlText w:val=""/>
      <w:lvlJc w:val="left"/>
      <w:pPr>
        <w:ind w:left="6440" w:hanging="360"/>
      </w:pPr>
      <w:rPr>
        <w:rFonts w:ascii="Symbol" w:hAnsi="Symbol" w:hint="default"/>
      </w:rPr>
    </w:lvl>
    <w:lvl w:ilvl="7" w:tplc="08160003" w:tentative="1">
      <w:start w:val="1"/>
      <w:numFmt w:val="bullet"/>
      <w:lvlText w:val="o"/>
      <w:lvlJc w:val="left"/>
      <w:pPr>
        <w:ind w:left="7160" w:hanging="360"/>
      </w:pPr>
      <w:rPr>
        <w:rFonts w:ascii="Courier New" w:hAnsi="Courier New" w:cs="Courier New" w:hint="default"/>
      </w:rPr>
    </w:lvl>
    <w:lvl w:ilvl="8" w:tplc="08160005" w:tentative="1">
      <w:start w:val="1"/>
      <w:numFmt w:val="bullet"/>
      <w:lvlText w:val=""/>
      <w:lvlJc w:val="left"/>
      <w:pPr>
        <w:ind w:left="78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é Bento">
    <w15:presenceInfo w15:providerId="Windows Live" w15:userId="9b8f3b6e7adb54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2D5"/>
    <w:rsid w:val="00007838"/>
    <w:rsid w:val="00007D41"/>
    <w:rsid w:val="00007FF6"/>
    <w:rsid w:val="00032D18"/>
    <w:rsid w:val="000446C1"/>
    <w:rsid w:val="00045D7A"/>
    <w:rsid w:val="00045DB4"/>
    <w:rsid w:val="000469BB"/>
    <w:rsid w:val="00047560"/>
    <w:rsid w:val="00052061"/>
    <w:rsid w:val="00053FAF"/>
    <w:rsid w:val="00065064"/>
    <w:rsid w:val="0008023F"/>
    <w:rsid w:val="00080D24"/>
    <w:rsid w:val="00081221"/>
    <w:rsid w:val="00085FC5"/>
    <w:rsid w:val="00086261"/>
    <w:rsid w:val="000913A8"/>
    <w:rsid w:val="00091510"/>
    <w:rsid w:val="00095E2D"/>
    <w:rsid w:val="000A2F88"/>
    <w:rsid w:val="000A4795"/>
    <w:rsid w:val="000B4680"/>
    <w:rsid w:val="000B5BBD"/>
    <w:rsid w:val="000C329A"/>
    <w:rsid w:val="000C350B"/>
    <w:rsid w:val="000C6D7E"/>
    <w:rsid w:val="000D1D26"/>
    <w:rsid w:val="000E10A6"/>
    <w:rsid w:val="000E5EA3"/>
    <w:rsid w:val="000E6463"/>
    <w:rsid w:val="000F6D7A"/>
    <w:rsid w:val="001018E8"/>
    <w:rsid w:val="00102C29"/>
    <w:rsid w:val="00114CFD"/>
    <w:rsid w:val="00116D38"/>
    <w:rsid w:val="00124CB3"/>
    <w:rsid w:val="00127044"/>
    <w:rsid w:val="001303BA"/>
    <w:rsid w:val="0013048F"/>
    <w:rsid w:val="00135399"/>
    <w:rsid w:val="00144731"/>
    <w:rsid w:val="00147CA8"/>
    <w:rsid w:val="00150483"/>
    <w:rsid w:val="00150D3D"/>
    <w:rsid w:val="001524F2"/>
    <w:rsid w:val="001575CC"/>
    <w:rsid w:val="00162612"/>
    <w:rsid w:val="001728F5"/>
    <w:rsid w:val="00175B2A"/>
    <w:rsid w:val="00175D46"/>
    <w:rsid w:val="00177D7C"/>
    <w:rsid w:val="0018048B"/>
    <w:rsid w:val="00180D5A"/>
    <w:rsid w:val="001822FC"/>
    <w:rsid w:val="00182762"/>
    <w:rsid w:val="00184135"/>
    <w:rsid w:val="0019199B"/>
    <w:rsid w:val="001A1B8D"/>
    <w:rsid w:val="001A3B1F"/>
    <w:rsid w:val="001B189E"/>
    <w:rsid w:val="001B2E61"/>
    <w:rsid w:val="001B5586"/>
    <w:rsid w:val="001B7D14"/>
    <w:rsid w:val="001C0AF5"/>
    <w:rsid w:val="001C5A15"/>
    <w:rsid w:val="001D4142"/>
    <w:rsid w:val="001D5985"/>
    <w:rsid w:val="001D7AF6"/>
    <w:rsid w:val="001E3FB6"/>
    <w:rsid w:val="001F029E"/>
    <w:rsid w:val="001F54BA"/>
    <w:rsid w:val="00205A46"/>
    <w:rsid w:val="00206AC1"/>
    <w:rsid w:val="00206C3B"/>
    <w:rsid w:val="00211D06"/>
    <w:rsid w:val="002125A8"/>
    <w:rsid w:val="002143FF"/>
    <w:rsid w:val="00214B9E"/>
    <w:rsid w:val="00214D6D"/>
    <w:rsid w:val="0022053E"/>
    <w:rsid w:val="00221AB9"/>
    <w:rsid w:val="00222D73"/>
    <w:rsid w:val="002243DA"/>
    <w:rsid w:val="0022694F"/>
    <w:rsid w:val="00226A60"/>
    <w:rsid w:val="002329E9"/>
    <w:rsid w:val="002351B4"/>
    <w:rsid w:val="00236C8B"/>
    <w:rsid w:val="00250843"/>
    <w:rsid w:val="0025472F"/>
    <w:rsid w:val="00256E60"/>
    <w:rsid w:val="002604E2"/>
    <w:rsid w:val="002618A6"/>
    <w:rsid w:val="00261FFA"/>
    <w:rsid w:val="00263F47"/>
    <w:rsid w:val="002657AD"/>
    <w:rsid w:val="00267234"/>
    <w:rsid w:val="00267536"/>
    <w:rsid w:val="00270172"/>
    <w:rsid w:val="002814D9"/>
    <w:rsid w:val="002826AD"/>
    <w:rsid w:val="00283474"/>
    <w:rsid w:val="002910FE"/>
    <w:rsid w:val="00294176"/>
    <w:rsid w:val="00295C6E"/>
    <w:rsid w:val="00296088"/>
    <w:rsid w:val="002A0B7B"/>
    <w:rsid w:val="002A1AEE"/>
    <w:rsid w:val="002A488A"/>
    <w:rsid w:val="002A6154"/>
    <w:rsid w:val="002A64A9"/>
    <w:rsid w:val="002A6667"/>
    <w:rsid w:val="002B61C9"/>
    <w:rsid w:val="002C2043"/>
    <w:rsid w:val="002C4F06"/>
    <w:rsid w:val="002C77F0"/>
    <w:rsid w:val="002D2787"/>
    <w:rsid w:val="002D44B3"/>
    <w:rsid w:val="002D6601"/>
    <w:rsid w:val="002E59B8"/>
    <w:rsid w:val="002F5491"/>
    <w:rsid w:val="00303C50"/>
    <w:rsid w:val="00306625"/>
    <w:rsid w:val="003145FD"/>
    <w:rsid w:val="00320004"/>
    <w:rsid w:val="00320414"/>
    <w:rsid w:val="00322ABD"/>
    <w:rsid w:val="003236AA"/>
    <w:rsid w:val="003246CF"/>
    <w:rsid w:val="00324E31"/>
    <w:rsid w:val="00325888"/>
    <w:rsid w:val="0034430F"/>
    <w:rsid w:val="003462B9"/>
    <w:rsid w:val="00350AE9"/>
    <w:rsid w:val="00356107"/>
    <w:rsid w:val="00357E9F"/>
    <w:rsid w:val="003612F0"/>
    <w:rsid w:val="003646FA"/>
    <w:rsid w:val="0036502C"/>
    <w:rsid w:val="00375D8A"/>
    <w:rsid w:val="003813E0"/>
    <w:rsid w:val="00381A45"/>
    <w:rsid w:val="00384E99"/>
    <w:rsid w:val="00386CF9"/>
    <w:rsid w:val="00394BD1"/>
    <w:rsid w:val="00397686"/>
    <w:rsid w:val="003A1F5F"/>
    <w:rsid w:val="003A2C8C"/>
    <w:rsid w:val="003A4850"/>
    <w:rsid w:val="003A497E"/>
    <w:rsid w:val="003A5685"/>
    <w:rsid w:val="003B0B51"/>
    <w:rsid w:val="003B0C03"/>
    <w:rsid w:val="003B526B"/>
    <w:rsid w:val="003B6F19"/>
    <w:rsid w:val="003C223E"/>
    <w:rsid w:val="003E46E8"/>
    <w:rsid w:val="003F1292"/>
    <w:rsid w:val="003F3FC7"/>
    <w:rsid w:val="003F7991"/>
    <w:rsid w:val="004037C7"/>
    <w:rsid w:val="0040641F"/>
    <w:rsid w:val="00412FDD"/>
    <w:rsid w:val="00414CAB"/>
    <w:rsid w:val="00421AD6"/>
    <w:rsid w:val="00422BB3"/>
    <w:rsid w:val="0042679B"/>
    <w:rsid w:val="004307CA"/>
    <w:rsid w:val="00430C6B"/>
    <w:rsid w:val="0043117F"/>
    <w:rsid w:val="0044021A"/>
    <w:rsid w:val="00441233"/>
    <w:rsid w:val="0044229A"/>
    <w:rsid w:val="00442A2B"/>
    <w:rsid w:val="004554D9"/>
    <w:rsid w:val="00457E65"/>
    <w:rsid w:val="00463B34"/>
    <w:rsid w:val="004669B3"/>
    <w:rsid w:val="00472E01"/>
    <w:rsid w:val="00473282"/>
    <w:rsid w:val="0047589B"/>
    <w:rsid w:val="00476ED6"/>
    <w:rsid w:val="004776F7"/>
    <w:rsid w:val="00477770"/>
    <w:rsid w:val="004830B5"/>
    <w:rsid w:val="0048714B"/>
    <w:rsid w:val="0049035E"/>
    <w:rsid w:val="004968CB"/>
    <w:rsid w:val="004A339C"/>
    <w:rsid w:val="004B0F64"/>
    <w:rsid w:val="004B2909"/>
    <w:rsid w:val="004B3E66"/>
    <w:rsid w:val="004B40F3"/>
    <w:rsid w:val="004B6322"/>
    <w:rsid w:val="004C009D"/>
    <w:rsid w:val="004C0A3B"/>
    <w:rsid w:val="004C1F78"/>
    <w:rsid w:val="004E3BA4"/>
    <w:rsid w:val="004E4D81"/>
    <w:rsid w:val="004F1363"/>
    <w:rsid w:val="004F3D86"/>
    <w:rsid w:val="004F55A0"/>
    <w:rsid w:val="00501260"/>
    <w:rsid w:val="00504841"/>
    <w:rsid w:val="005134C9"/>
    <w:rsid w:val="005140D7"/>
    <w:rsid w:val="00532E1D"/>
    <w:rsid w:val="005343F4"/>
    <w:rsid w:val="00543AEE"/>
    <w:rsid w:val="00551256"/>
    <w:rsid w:val="00552261"/>
    <w:rsid w:val="00557334"/>
    <w:rsid w:val="00560357"/>
    <w:rsid w:val="00562C10"/>
    <w:rsid w:val="00562E97"/>
    <w:rsid w:val="00565B63"/>
    <w:rsid w:val="00591051"/>
    <w:rsid w:val="00591412"/>
    <w:rsid w:val="005936F4"/>
    <w:rsid w:val="005955A4"/>
    <w:rsid w:val="005A0B95"/>
    <w:rsid w:val="005A3E6B"/>
    <w:rsid w:val="005A485B"/>
    <w:rsid w:val="005B2015"/>
    <w:rsid w:val="005B4101"/>
    <w:rsid w:val="005C0226"/>
    <w:rsid w:val="005C057A"/>
    <w:rsid w:val="005C31A7"/>
    <w:rsid w:val="005C666D"/>
    <w:rsid w:val="005D4216"/>
    <w:rsid w:val="005E6C0C"/>
    <w:rsid w:val="005F2101"/>
    <w:rsid w:val="005F480B"/>
    <w:rsid w:val="005F4D5C"/>
    <w:rsid w:val="00611032"/>
    <w:rsid w:val="00614E83"/>
    <w:rsid w:val="00616BFF"/>
    <w:rsid w:val="00621792"/>
    <w:rsid w:val="00622754"/>
    <w:rsid w:val="006229FA"/>
    <w:rsid w:val="00625305"/>
    <w:rsid w:val="006272C9"/>
    <w:rsid w:val="00636D0D"/>
    <w:rsid w:val="0064024E"/>
    <w:rsid w:val="00640639"/>
    <w:rsid w:val="006636B3"/>
    <w:rsid w:val="00665BEF"/>
    <w:rsid w:val="00666591"/>
    <w:rsid w:val="00670557"/>
    <w:rsid w:val="00672687"/>
    <w:rsid w:val="0067286C"/>
    <w:rsid w:val="00672ADC"/>
    <w:rsid w:val="0067475A"/>
    <w:rsid w:val="006820BA"/>
    <w:rsid w:val="00686768"/>
    <w:rsid w:val="00687215"/>
    <w:rsid w:val="0069141C"/>
    <w:rsid w:val="00695F88"/>
    <w:rsid w:val="006A0103"/>
    <w:rsid w:val="006A0912"/>
    <w:rsid w:val="006A1EDA"/>
    <w:rsid w:val="006A46C8"/>
    <w:rsid w:val="006B12EF"/>
    <w:rsid w:val="006B1D3A"/>
    <w:rsid w:val="006B42E8"/>
    <w:rsid w:val="006B4DF3"/>
    <w:rsid w:val="006B6956"/>
    <w:rsid w:val="006B7070"/>
    <w:rsid w:val="006D14FB"/>
    <w:rsid w:val="006D31DB"/>
    <w:rsid w:val="006D3C5A"/>
    <w:rsid w:val="006D46E3"/>
    <w:rsid w:val="006D5CA5"/>
    <w:rsid w:val="006D6515"/>
    <w:rsid w:val="006E205E"/>
    <w:rsid w:val="006E2408"/>
    <w:rsid w:val="006E3A64"/>
    <w:rsid w:val="006F2B2E"/>
    <w:rsid w:val="006F5DED"/>
    <w:rsid w:val="006F5F22"/>
    <w:rsid w:val="007007D3"/>
    <w:rsid w:val="00713D9B"/>
    <w:rsid w:val="0071487D"/>
    <w:rsid w:val="00717EA0"/>
    <w:rsid w:val="00720F43"/>
    <w:rsid w:val="00723C10"/>
    <w:rsid w:val="00733AE8"/>
    <w:rsid w:val="00734AF1"/>
    <w:rsid w:val="00742CDF"/>
    <w:rsid w:val="00754F4B"/>
    <w:rsid w:val="00757711"/>
    <w:rsid w:val="007578BA"/>
    <w:rsid w:val="00761BE0"/>
    <w:rsid w:val="00770AC2"/>
    <w:rsid w:val="00774D5D"/>
    <w:rsid w:val="0078280D"/>
    <w:rsid w:val="0078695C"/>
    <w:rsid w:val="007878A0"/>
    <w:rsid w:val="0079460A"/>
    <w:rsid w:val="00795B31"/>
    <w:rsid w:val="00797F9C"/>
    <w:rsid w:val="007A32D3"/>
    <w:rsid w:val="007B0792"/>
    <w:rsid w:val="007C4BDB"/>
    <w:rsid w:val="007D071D"/>
    <w:rsid w:val="007E6345"/>
    <w:rsid w:val="007F0870"/>
    <w:rsid w:val="007F4B6B"/>
    <w:rsid w:val="007F5B1B"/>
    <w:rsid w:val="007F7F68"/>
    <w:rsid w:val="008019B9"/>
    <w:rsid w:val="00807E57"/>
    <w:rsid w:val="008105FE"/>
    <w:rsid w:val="008173DC"/>
    <w:rsid w:val="00824255"/>
    <w:rsid w:val="00826255"/>
    <w:rsid w:val="0082765C"/>
    <w:rsid w:val="008353A0"/>
    <w:rsid w:val="0084135F"/>
    <w:rsid w:val="008469FC"/>
    <w:rsid w:val="00851354"/>
    <w:rsid w:val="0085186E"/>
    <w:rsid w:val="00852773"/>
    <w:rsid w:val="00852D5E"/>
    <w:rsid w:val="00855840"/>
    <w:rsid w:val="0086111C"/>
    <w:rsid w:val="008641E3"/>
    <w:rsid w:val="00866FC9"/>
    <w:rsid w:val="0086771B"/>
    <w:rsid w:val="00870891"/>
    <w:rsid w:val="00872470"/>
    <w:rsid w:val="00876D3F"/>
    <w:rsid w:val="00881939"/>
    <w:rsid w:val="0088451A"/>
    <w:rsid w:val="008854D0"/>
    <w:rsid w:val="00885A7A"/>
    <w:rsid w:val="0088718C"/>
    <w:rsid w:val="00891172"/>
    <w:rsid w:val="00892195"/>
    <w:rsid w:val="00892BB5"/>
    <w:rsid w:val="008953EC"/>
    <w:rsid w:val="008A0F03"/>
    <w:rsid w:val="008A2717"/>
    <w:rsid w:val="008A290F"/>
    <w:rsid w:val="008A6323"/>
    <w:rsid w:val="008B12D5"/>
    <w:rsid w:val="008B6103"/>
    <w:rsid w:val="008B6163"/>
    <w:rsid w:val="008C768F"/>
    <w:rsid w:val="008D0618"/>
    <w:rsid w:val="008D0A9C"/>
    <w:rsid w:val="008D57F1"/>
    <w:rsid w:val="008D6983"/>
    <w:rsid w:val="008E78F8"/>
    <w:rsid w:val="008F470E"/>
    <w:rsid w:val="00901FC2"/>
    <w:rsid w:val="009031FF"/>
    <w:rsid w:val="0090668A"/>
    <w:rsid w:val="00911687"/>
    <w:rsid w:val="0091785C"/>
    <w:rsid w:val="0092032D"/>
    <w:rsid w:val="00921AA9"/>
    <w:rsid w:val="00931D1A"/>
    <w:rsid w:val="00934AAC"/>
    <w:rsid w:val="00937B07"/>
    <w:rsid w:val="00941D9B"/>
    <w:rsid w:val="00942250"/>
    <w:rsid w:val="00945C21"/>
    <w:rsid w:val="00956057"/>
    <w:rsid w:val="00957BA0"/>
    <w:rsid w:val="00964E4B"/>
    <w:rsid w:val="00966355"/>
    <w:rsid w:val="00966B30"/>
    <w:rsid w:val="00967AF7"/>
    <w:rsid w:val="009810E3"/>
    <w:rsid w:val="00982D65"/>
    <w:rsid w:val="00983A80"/>
    <w:rsid w:val="00987813"/>
    <w:rsid w:val="009915D9"/>
    <w:rsid w:val="00994074"/>
    <w:rsid w:val="0099455C"/>
    <w:rsid w:val="00995F14"/>
    <w:rsid w:val="009A1BBC"/>
    <w:rsid w:val="009A27F2"/>
    <w:rsid w:val="009A29FD"/>
    <w:rsid w:val="009B48BF"/>
    <w:rsid w:val="009C6618"/>
    <w:rsid w:val="009D08EF"/>
    <w:rsid w:val="009D3533"/>
    <w:rsid w:val="009D5441"/>
    <w:rsid w:val="009D6AE1"/>
    <w:rsid w:val="009E11A7"/>
    <w:rsid w:val="009E462C"/>
    <w:rsid w:val="009E4BD2"/>
    <w:rsid w:val="009E7DD4"/>
    <w:rsid w:val="009F77BD"/>
    <w:rsid w:val="009F7C58"/>
    <w:rsid w:val="00A005F6"/>
    <w:rsid w:val="00A021DD"/>
    <w:rsid w:val="00A069B3"/>
    <w:rsid w:val="00A06C23"/>
    <w:rsid w:val="00A0745E"/>
    <w:rsid w:val="00A07DEC"/>
    <w:rsid w:val="00A146D9"/>
    <w:rsid w:val="00A16937"/>
    <w:rsid w:val="00A169E1"/>
    <w:rsid w:val="00A17F73"/>
    <w:rsid w:val="00A21C8D"/>
    <w:rsid w:val="00A25172"/>
    <w:rsid w:val="00A271A4"/>
    <w:rsid w:val="00A3014A"/>
    <w:rsid w:val="00A31E89"/>
    <w:rsid w:val="00A43B88"/>
    <w:rsid w:val="00A47B8E"/>
    <w:rsid w:val="00A507FE"/>
    <w:rsid w:val="00A542B5"/>
    <w:rsid w:val="00A54E6B"/>
    <w:rsid w:val="00A554C8"/>
    <w:rsid w:val="00A64A3C"/>
    <w:rsid w:val="00A71E83"/>
    <w:rsid w:val="00A73FAF"/>
    <w:rsid w:val="00A750ED"/>
    <w:rsid w:val="00A75D19"/>
    <w:rsid w:val="00A76261"/>
    <w:rsid w:val="00A77DD1"/>
    <w:rsid w:val="00A80A2B"/>
    <w:rsid w:val="00A82F5E"/>
    <w:rsid w:val="00A91D09"/>
    <w:rsid w:val="00A94C37"/>
    <w:rsid w:val="00A97B34"/>
    <w:rsid w:val="00AA6493"/>
    <w:rsid w:val="00AB0DEE"/>
    <w:rsid w:val="00AB106A"/>
    <w:rsid w:val="00AC4E8B"/>
    <w:rsid w:val="00AC5E63"/>
    <w:rsid w:val="00AC6436"/>
    <w:rsid w:val="00AC6809"/>
    <w:rsid w:val="00AD1AF4"/>
    <w:rsid w:val="00AD2F93"/>
    <w:rsid w:val="00AD61A9"/>
    <w:rsid w:val="00AD6FAD"/>
    <w:rsid w:val="00AE2A9A"/>
    <w:rsid w:val="00AE2B37"/>
    <w:rsid w:val="00AE7238"/>
    <w:rsid w:val="00AF6B23"/>
    <w:rsid w:val="00B0197C"/>
    <w:rsid w:val="00B02487"/>
    <w:rsid w:val="00B057CD"/>
    <w:rsid w:val="00B07DA2"/>
    <w:rsid w:val="00B134E7"/>
    <w:rsid w:val="00B1654E"/>
    <w:rsid w:val="00B22B98"/>
    <w:rsid w:val="00B3185B"/>
    <w:rsid w:val="00B3199E"/>
    <w:rsid w:val="00B34820"/>
    <w:rsid w:val="00B35279"/>
    <w:rsid w:val="00B410C3"/>
    <w:rsid w:val="00B41DBF"/>
    <w:rsid w:val="00B43A98"/>
    <w:rsid w:val="00B43EF6"/>
    <w:rsid w:val="00B503BD"/>
    <w:rsid w:val="00B65276"/>
    <w:rsid w:val="00B660C3"/>
    <w:rsid w:val="00B73ADD"/>
    <w:rsid w:val="00B73C07"/>
    <w:rsid w:val="00B76E80"/>
    <w:rsid w:val="00B80FD4"/>
    <w:rsid w:val="00B91364"/>
    <w:rsid w:val="00B917AF"/>
    <w:rsid w:val="00B95FEF"/>
    <w:rsid w:val="00BA0AB8"/>
    <w:rsid w:val="00BA0BC8"/>
    <w:rsid w:val="00BB1770"/>
    <w:rsid w:val="00BB41A2"/>
    <w:rsid w:val="00BB75BF"/>
    <w:rsid w:val="00BB7F81"/>
    <w:rsid w:val="00BC16AA"/>
    <w:rsid w:val="00BC3A93"/>
    <w:rsid w:val="00BC6E08"/>
    <w:rsid w:val="00BD1169"/>
    <w:rsid w:val="00BD46B4"/>
    <w:rsid w:val="00BD716B"/>
    <w:rsid w:val="00BD7B3B"/>
    <w:rsid w:val="00BE1A0C"/>
    <w:rsid w:val="00BE296F"/>
    <w:rsid w:val="00BE668C"/>
    <w:rsid w:val="00BF2345"/>
    <w:rsid w:val="00BF3272"/>
    <w:rsid w:val="00BF7DC7"/>
    <w:rsid w:val="00C01A10"/>
    <w:rsid w:val="00C1077F"/>
    <w:rsid w:val="00C14107"/>
    <w:rsid w:val="00C15CB0"/>
    <w:rsid w:val="00C22CD0"/>
    <w:rsid w:val="00C24AC9"/>
    <w:rsid w:val="00C25725"/>
    <w:rsid w:val="00C27428"/>
    <w:rsid w:val="00C27A12"/>
    <w:rsid w:val="00C36389"/>
    <w:rsid w:val="00C50A80"/>
    <w:rsid w:val="00C51F0E"/>
    <w:rsid w:val="00C5358B"/>
    <w:rsid w:val="00C6018F"/>
    <w:rsid w:val="00C67EA9"/>
    <w:rsid w:val="00C70012"/>
    <w:rsid w:val="00C71603"/>
    <w:rsid w:val="00C71AAB"/>
    <w:rsid w:val="00C827D7"/>
    <w:rsid w:val="00C83CB8"/>
    <w:rsid w:val="00C9122E"/>
    <w:rsid w:val="00C9191E"/>
    <w:rsid w:val="00C923F0"/>
    <w:rsid w:val="00C95B5F"/>
    <w:rsid w:val="00C97CD5"/>
    <w:rsid w:val="00CA54EB"/>
    <w:rsid w:val="00CB0582"/>
    <w:rsid w:val="00CB08AD"/>
    <w:rsid w:val="00CB5C5A"/>
    <w:rsid w:val="00CB5CFD"/>
    <w:rsid w:val="00CB78D8"/>
    <w:rsid w:val="00CC3F83"/>
    <w:rsid w:val="00CC4FF9"/>
    <w:rsid w:val="00CC5389"/>
    <w:rsid w:val="00CD1B9A"/>
    <w:rsid w:val="00CD3BBB"/>
    <w:rsid w:val="00CE09DD"/>
    <w:rsid w:val="00CE2AC5"/>
    <w:rsid w:val="00CE5635"/>
    <w:rsid w:val="00CF1BB1"/>
    <w:rsid w:val="00CF7818"/>
    <w:rsid w:val="00D0321A"/>
    <w:rsid w:val="00D0371A"/>
    <w:rsid w:val="00D2093F"/>
    <w:rsid w:val="00D2477A"/>
    <w:rsid w:val="00D36362"/>
    <w:rsid w:val="00D42577"/>
    <w:rsid w:val="00D43A50"/>
    <w:rsid w:val="00D44A88"/>
    <w:rsid w:val="00D461F1"/>
    <w:rsid w:val="00D50AD9"/>
    <w:rsid w:val="00D5138F"/>
    <w:rsid w:val="00D51DCE"/>
    <w:rsid w:val="00D57B67"/>
    <w:rsid w:val="00D610BC"/>
    <w:rsid w:val="00D67352"/>
    <w:rsid w:val="00D709C8"/>
    <w:rsid w:val="00D70C2B"/>
    <w:rsid w:val="00D728FA"/>
    <w:rsid w:val="00D73BB3"/>
    <w:rsid w:val="00D7513D"/>
    <w:rsid w:val="00D766CE"/>
    <w:rsid w:val="00D80003"/>
    <w:rsid w:val="00D80E6D"/>
    <w:rsid w:val="00D81682"/>
    <w:rsid w:val="00D8411A"/>
    <w:rsid w:val="00D8490D"/>
    <w:rsid w:val="00D849BC"/>
    <w:rsid w:val="00D86234"/>
    <w:rsid w:val="00D91A10"/>
    <w:rsid w:val="00D94A60"/>
    <w:rsid w:val="00DA040B"/>
    <w:rsid w:val="00DA0EC9"/>
    <w:rsid w:val="00DA2B59"/>
    <w:rsid w:val="00DA4E3A"/>
    <w:rsid w:val="00DB40AE"/>
    <w:rsid w:val="00DB49B9"/>
    <w:rsid w:val="00DB7FF6"/>
    <w:rsid w:val="00DC13FD"/>
    <w:rsid w:val="00DC3DA0"/>
    <w:rsid w:val="00DD1889"/>
    <w:rsid w:val="00DD2A6B"/>
    <w:rsid w:val="00DD317C"/>
    <w:rsid w:val="00DD7949"/>
    <w:rsid w:val="00DE6D8D"/>
    <w:rsid w:val="00DE77EF"/>
    <w:rsid w:val="00DF5B06"/>
    <w:rsid w:val="00E0122A"/>
    <w:rsid w:val="00E06B70"/>
    <w:rsid w:val="00E07798"/>
    <w:rsid w:val="00E1406E"/>
    <w:rsid w:val="00E211FC"/>
    <w:rsid w:val="00E2545F"/>
    <w:rsid w:val="00E26E23"/>
    <w:rsid w:val="00E27840"/>
    <w:rsid w:val="00E32528"/>
    <w:rsid w:val="00E33AFD"/>
    <w:rsid w:val="00E36774"/>
    <w:rsid w:val="00E4566B"/>
    <w:rsid w:val="00E4742D"/>
    <w:rsid w:val="00E51D6B"/>
    <w:rsid w:val="00E523D5"/>
    <w:rsid w:val="00E60AC8"/>
    <w:rsid w:val="00E63E7A"/>
    <w:rsid w:val="00E706A5"/>
    <w:rsid w:val="00E71764"/>
    <w:rsid w:val="00E72914"/>
    <w:rsid w:val="00E73129"/>
    <w:rsid w:val="00E7686F"/>
    <w:rsid w:val="00E776CD"/>
    <w:rsid w:val="00E81072"/>
    <w:rsid w:val="00E94888"/>
    <w:rsid w:val="00E96758"/>
    <w:rsid w:val="00EA0E07"/>
    <w:rsid w:val="00EA2477"/>
    <w:rsid w:val="00EB08E4"/>
    <w:rsid w:val="00EB0D8E"/>
    <w:rsid w:val="00EB1560"/>
    <w:rsid w:val="00EB1627"/>
    <w:rsid w:val="00EB52C0"/>
    <w:rsid w:val="00EB64E7"/>
    <w:rsid w:val="00EC09D7"/>
    <w:rsid w:val="00EC7006"/>
    <w:rsid w:val="00ED43E5"/>
    <w:rsid w:val="00EE2BDF"/>
    <w:rsid w:val="00EF2FF6"/>
    <w:rsid w:val="00EF3A49"/>
    <w:rsid w:val="00F04BBD"/>
    <w:rsid w:val="00F076F2"/>
    <w:rsid w:val="00F10ACB"/>
    <w:rsid w:val="00F11862"/>
    <w:rsid w:val="00F11CD7"/>
    <w:rsid w:val="00F122F1"/>
    <w:rsid w:val="00F13B7F"/>
    <w:rsid w:val="00F165C5"/>
    <w:rsid w:val="00F21621"/>
    <w:rsid w:val="00F21910"/>
    <w:rsid w:val="00F27F1B"/>
    <w:rsid w:val="00F311EF"/>
    <w:rsid w:val="00F44C9E"/>
    <w:rsid w:val="00F46DEE"/>
    <w:rsid w:val="00F509C3"/>
    <w:rsid w:val="00F525CD"/>
    <w:rsid w:val="00F55F6C"/>
    <w:rsid w:val="00F56505"/>
    <w:rsid w:val="00F57942"/>
    <w:rsid w:val="00F64993"/>
    <w:rsid w:val="00F82710"/>
    <w:rsid w:val="00F91032"/>
    <w:rsid w:val="00F960E3"/>
    <w:rsid w:val="00FA734F"/>
    <w:rsid w:val="00FA759F"/>
    <w:rsid w:val="00FB0B10"/>
    <w:rsid w:val="00FB4EB5"/>
    <w:rsid w:val="00FB5C56"/>
    <w:rsid w:val="00FB6B01"/>
    <w:rsid w:val="00FC4DA0"/>
    <w:rsid w:val="00FD46E6"/>
    <w:rsid w:val="00FD4D4C"/>
    <w:rsid w:val="00FD6781"/>
    <w:rsid w:val="00FD71C7"/>
    <w:rsid w:val="00FE1669"/>
    <w:rsid w:val="00FE7D3F"/>
    <w:rsid w:val="00FF23CE"/>
    <w:rsid w:val="00FF6136"/>
    <w:rsid w:val="00FF6D98"/>
    <w:rsid w:val="00FF73DA"/>
    <w:rsid w:val="00FF78F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EF4B1"/>
  <w15:docId w15:val="{399C371E-3516-439A-B7C9-1EDBE60BD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 Normal"/>
    <w:qFormat/>
    <w:rsid w:val="00EB64E7"/>
    <w:pPr>
      <w:spacing w:line="336" w:lineRule="auto"/>
      <w:jc w:val="both"/>
    </w:pPr>
    <w:rPr>
      <w:rFonts w:ascii="Arial" w:hAnsi="Arial" w:cs="Gill Sans"/>
      <w:sz w:val="22"/>
      <w:szCs w:val="24"/>
      <w:lang w:val="en-GB" w:eastAsia="en-US"/>
    </w:rPr>
  </w:style>
  <w:style w:type="paragraph" w:styleId="Heading1">
    <w:name w:val="heading 1"/>
    <w:basedOn w:val="Heading2"/>
    <w:next w:val="Heading2"/>
    <w:link w:val="Heading1Char"/>
    <w:uiPriority w:val="9"/>
    <w:qFormat/>
    <w:rsid w:val="00757711"/>
    <w:pPr>
      <w:numPr>
        <w:ilvl w:val="0"/>
      </w:numPr>
      <w:spacing w:after="120" w:line="480" w:lineRule="auto"/>
      <w:ind w:left="0" w:firstLine="0"/>
      <w:outlineLvl w:val="0"/>
    </w:pPr>
    <w:rPr>
      <w:rFonts w:ascii="Times New Roman" w:hAnsi="Times New Roman"/>
      <w:bCs w:val="0"/>
      <w:sz w:val="48"/>
    </w:rPr>
  </w:style>
  <w:style w:type="paragraph" w:styleId="Heading2">
    <w:name w:val="heading 2"/>
    <w:basedOn w:val="Normal"/>
    <w:next w:val="TextoJustificado"/>
    <w:link w:val="Heading2Char"/>
    <w:qFormat/>
    <w:rsid w:val="00086261"/>
    <w:pPr>
      <w:keepNext/>
      <w:numPr>
        <w:ilvl w:val="1"/>
        <w:numId w:val="4"/>
      </w:numPr>
      <w:spacing w:before="240" w:after="60" w:line="360" w:lineRule="auto"/>
      <w:outlineLvl w:val="1"/>
    </w:pPr>
    <w:rPr>
      <w:bCs/>
      <w:iCs/>
      <w:sz w:val="32"/>
      <w:szCs w:val="28"/>
    </w:rPr>
  </w:style>
  <w:style w:type="paragraph" w:styleId="Heading3">
    <w:name w:val="heading 3"/>
    <w:basedOn w:val="Normal"/>
    <w:next w:val="Normal"/>
    <w:qFormat/>
    <w:rsid w:val="00F91032"/>
    <w:pPr>
      <w:keepNext/>
      <w:numPr>
        <w:ilvl w:val="2"/>
        <w:numId w:val="4"/>
      </w:numPr>
      <w:spacing w:before="240" w:after="60" w:line="240" w:lineRule="auto"/>
      <w:jc w:val="left"/>
      <w:outlineLvl w:val="2"/>
    </w:pPr>
    <w:rPr>
      <w:bCs/>
      <w:sz w:val="28"/>
      <w:szCs w:val="26"/>
    </w:rPr>
  </w:style>
  <w:style w:type="paragraph" w:styleId="Heading4">
    <w:name w:val="heading 4"/>
    <w:basedOn w:val="Normal"/>
    <w:next w:val="Normal"/>
    <w:link w:val="Heading4Char"/>
    <w:uiPriority w:val="9"/>
    <w:semiHidden/>
    <w:unhideWhenUsed/>
    <w:rsid w:val="00007FF6"/>
    <w:pPr>
      <w:keepNext/>
      <w:keepLines/>
      <w:numPr>
        <w:ilvl w:val="3"/>
        <w:numId w:val="4"/>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07FF6"/>
    <w:pPr>
      <w:keepNext/>
      <w:keepLines/>
      <w:numPr>
        <w:ilvl w:val="4"/>
        <w:numId w:val="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07FF6"/>
    <w:pPr>
      <w:keepNext/>
      <w:keepLines/>
      <w:numPr>
        <w:ilvl w:val="5"/>
        <w:numId w:val="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07FF6"/>
    <w:pPr>
      <w:keepNext/>
      <w:keepLines/>
      <w:numPr>
        <w:ilvl w:val="6"/>
        <w:numId w:val="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07FF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07FF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40D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5140D7"/>
    <w:rPr>
      <w:rFonts w:ascii="Tahoma" w:hAnsi="Tahoma" w:cs="Tahoma"/>
      <w:sz w:val="16"/>
      <w:szCs w:val="16"/>
    </w:rPr>
  </w:style>
  <w:style w:type="paragraph" w:customStyle="1" w:styleId="PargrafodaLista1">
    <w:name w:val="Parágrafo da Lista1"/>
    <w:basedOn w:val="Normal"/>
    <w:link w:val="PargrafodaLista1Carcter"/>
    <w:uiPriority w:val="34"/>
    <w:rsid w:val="009D3533"/>
    <w:pPr>
      <w:numPr>
        <w:numId w:val="1"/>
      </w:numPr>
      <w:tabs>
        <w:tab w:val="left" w:pos="1418"/>
      </w:tabs>
      <w:ind w:left="709" w:firstLine="425"/>
      <w:contextualSpacing/>
    </w:pPr>
    <w:rPr>
      <w:bCs/>
    </w:rPr>
  </w:style>
  <w:style w:type="table" w:styleId="TableGrid">
    <w:name w:val="Table Grid"/>
    <w:basedOn w:val="TableNormal"/>
    <w:uiPriority w:val="59"/>
    <w:rsid w:val="003C223E"/>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F57942"/>
    <w:pPr>
      <w:tabs>
        <w:tab w:val="center" w:pos="4252"/>
        <w:tab w:val="right" w:pos="8504"/>
      </w:tabs>
    </w:pPr>
  </w:style>
  <w:style w:type="character" w:styleId="PageNumber">
    <w:name w:val="page number"/>
    <w:basedOn w:val="DefaultParagraphFont"/>
    <w:rsid w:val="00F57942"/>
  </w:style>
  <w:style w:type="paragraph" w:styleId="Header">
    <w:name w:val="header"/>
    <w:basedOn w:val="Normal"/>
    <w:link w:val="HeaderChar"/>
    <w:uiPriority w:val="99"/>
    <w:rsid w:val="008854D0"/>
    <w:pPr>
      <w:tabs>
        <w:tab w:val="center" w:pos="4252"/>
        <w:tab w:val="right" w:pos="8504"/>
      </w:tabs>
    </w:pPr>
  </w:style>
  <w:style w:type="character" w:styleId="Hyperlink">
    <w:name w:val="Hyperlink"/>
    <w:uiPriority w:val="99"/>
    <w:rsid w:val="0044021A"/>
    <w:rPr>
      <w:rFonts w:ascii="Garamond" w:hAnsi="Garamond"/>
      <w:color w:val="auto"/>
      <w:sz w:val="24"/>
      <w:u w:val="none"/>
    </w:rPr>
  </w:style>
  <w:style w:type="paragraph" w:styleId="Title">
    <w:name w:val="Title"/>
    <w:aliases w:val="T Título"/>
    <w:next w:val="Heading1"/>
    <w:rsid w:val="00543AEE"/>
    <w:pPr>
      <w:pageBreakBefore/>
      <w:spacing w:before="480" w:after="360"/>
    </w:pPr>
    <w:rPr>
      <w:rFonts w:ascii="Times New Roman" w:hAnsi="Times New Roman" w:cs="Gill Sans"/>
      <w:noProof/>
      <w:sz w:val="48"/>
      <w:szCs w:val="28"/>
      <w:lang w:val="en-GB" w:eastAsia="en-US"/>
    </w:rPr>
  </w:style>
  <w:style w:type="paragraph" w:styleId="TOC1">
    <w:name w:val="toc 1"/>
    <w:basedOn w:val="Normal"/>
    <w:next w:val="Normal"/>
    <w:autoRedefine/>
    <w:uiPriority w:val="39"/>
    <w:rsid w:val="009A1BBC"/>
    <w:pPr>
      <w:tabs>
        <w:tab w:val="left" w:pos="142"/>
        <w:tab w:val="left" w:pos="8364"/>
        <w:tab w:val="left" w:pos="8647"/>
      </w:tabs>
      <w:spacing w:before="120" w:line="240" w:lineRule="auto"/>
      <w:jc w:val="left"/>
    </w:pPr>
    <w:rPr>
      <w:rFonts w:cstheme="minorHAnsi"/>
      <w:b/>
      <w:bCs/>
      <w:iCs/>
      <w:sz w:val="26"/>
    </w:rPr>
  </w:style>
  <w:style w:type="paragraph" w:styleId="TOC2">
    <w:name w:val="toc 2"/>
    <w:basedOn w:val="Normal"/>
    <w:next w:val="Normal"/>
    <w:autoRedefine/>
    <w:uiPriority w:val="39"/>
    <w:rsid w:val="009A1BBC"/>
    <w:pPr>
      <w:tabs>
        <w:tab w:val="left" w:pos="880"/>
        <w:tab w:val="right" w:leader="dot" w:pos="8505"/>
      </w:tabs>
      <w:spacing w:before="120"/>
      <w:ind w:left="220"/>
      <w:jc w:val="left"/>
    </w:pPr>
    <w:rPr>
      <w:rFonts w:cstheme="minorHAnsi"/>
      <w:bCs/>
      <w:sz w:val="24"/>
      <w:szCs w:val="22"/>
    </w:rPr>
  </w:style>
  <w:style w:type="paragraph" w:styleId="Caption">
    <w:name w:val="caption"/>
    <w:aliases w:val="T Legenda"/>
    <w:basedOn w:val="Normal"/>
    <w:next w:val="TextoJustificado"/>
    <w:qFormat/>
    <w:rsid w:val="00DD2A6B"/>
    <w:pPr>
      <w:jc w:val="center"/>
    </w:pPr>
    <w:rPr>
      <w:bCs/>
      <w:szCs w:val="20"/>
    </w:rPr>
  </w:style>
  <w:style w:type="paragraph" w:customStyle="1" w:styleId="EstiloLegendaCentrado">
    <w:name w:val="Estilo Legenda + Centrado"/>
    <w:basedOn w:val="Caption"/>
    <w:rsid w:val="009C6618"/>
    <w:pPr>
      <w:spacing w:after="120"/>
    </w:pPr>
    <w:rPr>
      <w:rFonts w:eastAsia="Times New Roman"/>
    </w:rPr>
  </w:style>
  <w:style w:type="paragraph" w:styleId="ListParagraph">
    <w:name w:val="List Paragraph"/>
    <w:aliases w:val="Texto justificado"/>
    <w:basedOn w:val="Normal"/>
    <w:next w:val="BlockText"/>
    <w:link w:val="ListParagraphChar"/>
    <w:uiPriority w:val="34"/>
    <w:rsid w:val="00AD61A9"/>
    <w:pPr>
      <w:ind w:firstLine="720"/>
    </w:pPr>
  </w:style>
  <w:style w:type="paragraph" w:customStyle="1" w:styleId="TextoJustificado">
    <w:name w:val="Texto Justificado"/>
    <w:basedOn w:val="ListParagraph"/>
    <w:rsid w:val="001F54BA"/>
  </w:style>
  <w:style w:type="paragraph" w:styleId="BlockText">
    <w:name w:val="Block Text"/>
    <w:basedOn w:val="Normal"/>
    <w:uiPriority w:val="99"/>
    <w:semiHidden/>
    <w:unhideWhenUsed/>
    <w:rsid w:val="00AD61A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PlainText">
    <w:name w:val="Plain Text"/>
    <w:basedOn w:val="Normal"/>
    <w:link w:val="PlainTextChar"/>
    <w:uiPriority w:val="99"/>
    <w:semiHidden/>
    <w:unhideWhenUsed/>
    <w:rsid w:val="00AD61A9"/>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61A9"/>
    <w:rPr>
      <w:rFonts w:ascii="Consolas" w:hAnsi="Consolas" w:cs="Consolas"/>
      <w:sz w:val="21"/>
      <w:szCs w:val="21"/>
      <w:lang w:val="en-US" w:eastAsia="en-US"/>
    </w:rPr>
  </w:style>
  <w:style w:type="paragraph" w:styleId="BodyText">
    <w:name w:val="Body Text"/>
    <w:basedOn w:val="Normal"/>
    <w:link w:val="BodyTextChar"/>
    <w:uiPriority w:val="99"/>
    <w:unhideWhenUsed/>
    <w:rsid w:val="00AD61A9"/>
    <w:pPr>
      <w:spacing w:after="120"/>
    </w:pPr>
  </w:style>
  <w:style w:type="character" w:customStyle="1" w:styleId="BodyTextChar">
    <w:name w:val="Body Text Char"/>
    <w:basedOn w:val="DefaultParagraphFont"/>
    <w:link w:val="BodyText"/>
    <w:uiPriority w:val="99"/>
    <w:rsid w:val="00AD61A9"/>
    <w:rPr>
      <w:sz w:val="22"/>
      <w:szCs w:val="22"/>
      <w:lang w:val="en-US" w:eastAsia="en-US"/>
    </w:rPr>
  </w:style>
  <w:style w:type="paragraph" w:styleId="BodyText2">
    <w:name w:val="Body Text 2"/>
    <w:basedOn w:val="Normal"/>
    <w:link w:val="BodyText2Char"/>
    <w:uiPriority w:val="99"/>
    <w:unhideWhenUsed/>
    <w:rsid w:val="001F54BA"/>
    <w:pPr>
      <w:spacing w:after="120" w:line="480" w:lineRule="auto"/>
    </w:pPr>
  </w:style>
  <w:style w:type="character" w:customStyle="1" w:styleId="BodyText2Char">
    <w:name w:val="Body Text 2 Char"/>
    <w:basedOn w:val="DefaultParagraphFont"/>
    <w:link w:val="BodyText2"/>
    <w:uiPriority w:val="99"/>
    <w:rsid w:val="001F54BA"/>
    <w:rPr>
      <w:sz w:val="22"/>
      <w:szCs w:val="22"/>
      <w:lang w:val="en-US" w:eastAsia="en-US"/>
    </w:rPr>
  </w:style>
  <w:style w:type="paragraph" w:styleId="BodyText3">
    <w:name w:val="Body Text 3"/>
    <w:basedOn w:val="Normal"/>
    <w:link w:val="BodyText3Char"/>
    <w:uiPriority w:val="99"/>
    <w:unhideWhenUsed/>
    <w:rsid w:val="001F54BA"/>
    <w:pPr>
      <w:spacing w:after="120"/>
    </w:pPr>
    <w:rPr>
      <w:sz w:val="16"/>
      <w:szCs w:val="16"/>
    </w:rPr>
  </w:style>
  <w:style w:type="character" w:customStyle="1" w:styleId="BodyText3Char">
    <w:name w:val="Body Text 3 Char"/>
    <w:basedOn w:val="DefaultParagraphFont"/>
    <w:link w:val="BodyText3"/>
    <w:uiPriority w:val="99"/>
    <w:rsid w:val="001F54BA"/>
    <w:rPr>
      <w:sz w:val="16"/>
      <w:szCs w:val="16"/>
      <w:lang w:val="en-US" w:eastAsia="en-US"/>
    </w:rPr>
  </w:style>
  <w:style w:type="paragraph" w:styleId="NormalWeb">
    <w:name w:val="Normal (Web)"/>
    <w:basedOn w:val="Normal"/>
    <w:uiPriority w:val="99"/>
    <w:semiHidden/>
    <w:unhideWhenUsed/>
    <w:rsid w:val="00206C3B"/>
    <w:pPr>
      <w:spacing w:before="100" w:beforeAutospacing="1" w:after="100" w:afterAutospacing="1" w:line="240" w:lineRule="auto"/>
      <w:jc w:val="left"/>
    </w:pPr>
    <w:rPr>
      <w:rFonts w:eastAsia="Times New Roman" w:cs="Times New Roman"/>
      <w:lang w:eastAsia="pt-PT"/>
    </w:rPr>
  </w:style>
  <w:style w:type="paragraph" w:styleId="TOCHeading">
    <w:name w:val="TOC Heading"/>
    <w:basedOn w:val="Heading1"/>
    <w:next w:val="Normal"/>
    <w:uiPriority w:val="39"/>
    <w:unhideWhenUsed/>
    <w:qFormat/>
    <w:rsid w:val="00250843"/>
    <w:pPr>
      <w:keepLines/>
      <w:spacing w:before="480" w:after="0" w:line="276" w:lineRule="auto"/>
      <w:outlineLvl w:val="9"/>
    </w:pPr>
    <w:rPr>
      <w:rFonts w:asciiTheme="majorHAnsi" w:eastAsiaTheme="majorEastAsia" w:hAnsiTheme="majorHAnsi" w:cstheme="majorBidi"/>
      <w:b/>
      <w:bCs/>
      <w:color w:val="365F91" w:themeColor="accent1" w:themeShade="BF"/>
      <w:sz w:val="28"/>
      <w:lang w:eastAsia="pt-PT"/>
    </w:rPr>
  </w:style>
  <w:style w:type="paragraph" w:styleId="TOC3">
    <w:name w:val="toc 3"/>
    <w:basedOn w:val="Normal"/>
    <w:next w:val="Normal"/>
    <w:autoRedefine/>
    <w:uiPriority w:val="39"/>
    <w:unhideWhenUsed/>
    <w:rsid w:val="00261FFA"/>
    <w:pPr>
      <w:tabs>
        <w:tab w:val="left" w:leader="dot" w:pos="1320"/>
        <w:tab w:val="left" w:leader="dot" w:pos="8364"/>
      </w:tabs>
      <w:ind w:left="440" w:right="142"/>
      <w:jc w:val="left"/>
    </w:pPr>
    <w:rPr>
      <w:rFonts w:cstheme="minorHAnsi"/>
      <w:szCs w:val="20"/>
    </w:rPr>
  </w:style>
  <w:style w:type="paragraph" w:styleId="TOC4">
    <w:name w:val="toc 4"/>
    <w:basedOn w:val="Normal"/>
    <w:next w:val="Normal"/>
    <w:autoRedefine/>
    <w:uiPriority w:val="39"/>
    <w:unhideWhenUsed/>
    <w:rsid w:val="00325888"/>
    <w:pPr>
      <w:ind w:left="660"/>
      <w:jc w:val="left"/>
    </w:pPr>
    <w:rPr>
      <w:rFonts w:asciiTheme="minorHAnsi" w:hAnsiTheme="minorHAnsi" w:cstheme="minorHAnsi"/>
      <w:sz w:val="20"/>
      <w:szCs w:val="20"/>
    </w:rPr>
  </w:style>
  <w:style w:type="character" w:customStyle="1" w:styleId="FooterChar">
    <w:name w:val="Footer Char"/>
    <w:basedOn w:val="DefaultParagraphFont"/>
    <w:link w:val="Footer"/>
    <w:uiPriority w:val="99"/>
    <w:rsid w:val="00504841"/>
    <w:rPr>
      <w:rFonts w:ascii="Garamond" w:hAnsi="Garamond" w:cs="Arial"/>
      <w:sz w:val="24"/>
      <w:szCs w:val="24"/>
      <w:lang w:eastAsia="en-US"/>
    </w:rPr>
  </w:style>
  <w:style w:type="paragraph" w:customStyle="1" w:styleId="Imagem">
    <w:name w:val="Imagem"/>
    <w:basedOn w:val="Normal"/>
    <w:link w:val="ImagemCarcter"/>
    <w:rsid w:val="00DD317C"/>
    <w:pPr>
      <w:ind w:hanging="284"/>
      <w:jc w:val="center"/>
    </w:pPr>
    <w:rPr>
      <w:noProof/>
      <w:lang w:eastAsia="pt-PT"/>
    </w:rPr>
  </w:style>
  <w:style w:type="paragraph" w:customStyle="1" w:styleId="emtabela">
    <w:name w:val="em tabela"/>
    <w:basedOn w:val="Normal"/>
    <w:link w:val="emtabelaCarcter"/>
    <w:rsid w:val="00BD7B3B"/>
    <w:pPr>
      <w:spacing w:before="100" w:after="100" w:line="288" w:lineRule="auto"/>
      <w:jc w:val="center"/>
    </w:pPr>
  </w:style>
  <w:style w:type="character" w:customStyle="1" w:styleId="ImagemCarcter">
    <w:name w:val="Imagem Carácter"/>
    <w:basedOn w:val="DefaultParagraphFont"/>
    <w:link w:val="Imagem"/>
    <w:rsid w:val="00DD317C"/>
    <w:rPr>
      <w:rFonts w:ascii="Garamond" w:hAnsi="Garamond" w:cs="Arial"/>
      <w:noProof/>
      <w:sz w:val="24"/>
      <w:szCs w:val="24"/>
    </w:rPr>
  </w:style>
  <w:style w:type="character" w:customStyle="1" w:styleId="HeaderChar">
    <w:name w:val="Header Char"/>
    <w:basedOn w:val="DefaultParagraphFont"/>
    <w:link w:val="Header"/>
    <w:uiPriority w:val="99"/>
    <w:rsid w:val="005134C9"/>
    <w:rPr>
      <w:rFonts w:ascii="Garamond" w:hAnsi="Garamond" w:cs="Arial"/>
      <w:sz w:val="24"/>
      <w:szCs w:val="24"/>
      <w:lang w:eastAsia="en-US"/>
    </w:rPr>
  </w:style>
  <w:style w:type="character" w:customStyle="1" w:styleId="emtabelaCarcter">
    <w:name w:val="em tabela Carácter"/>
    <w:basedOn w:val="DefaultParagraphFont"/>
    <w:link w:val="emtabela"/>
    <w:rsid w:val="00BD7B3B"/>
    <w:rPr>
      <w:rFonts w:ascii="Garamond" w:hAnsi="Garamond" w:cs="Arial"/>
      <w:sz w:val="24"/>
      <w:szCs w:val="24"/>
      <w:lang w:eastAsia="en-US"/>
    </w:rPr>
  </w:style>
  <w:style w:type="paragraph" w:customStyle="1" w:styleId="notas">
    <w:name w:val="notas"/>
    <w:basedOn w:val="Normal"/>
    <w:link w:val="notasCarcter"/>
    <w:rsid w:val="00E96758"/>
    <w:rPr>
      <w:sz w:val="18"/>
      <w:szCs w:val="18"/>
    </w:rPr>
  </w:style>
  <w:style w:type="paragraph" w:customStyle="1" w:styleId="listai-ii-iii">
    <w:name w:val="lista_i-ii-iii"/>
    <w:basedOn w:val="Normal"/>
    <w:link w:val="listai-ii-iiiCarcter"/>
    <w:rsid w:val="008953EC"/>
    <w:pPr>
      <w:numPr>
        <w:numId w:val="2"/>
      </w:numPr>
      <w:ind w:left="709" w:firstLine="0"/>
    </w:pPr>
  </w:style>
  <w:style w:type="character" w:customStyle="1" w:styleId="notasCarcter">
    <w:name w:val="notas Carácter"/>
    <w:basedOn w:val="DefaultParagraphFont"/>
    <w:link w:val="notas"/>
    <w:rsid w:val="00E96758"/>
    <w:rPr>
      <w:rFonts w:ascii="Garamond" w:hAnsi="Garamond" w:cs="Arial"/>
      <w:sz w:val="18"/>
      <w:szCs w:val="18"/>
      <w:lang w:eastAsia="en-US"/>
    </w:rPr>
  </w:style>
  <w:style w:type="character" w:customStyle="1" w:styleId="PargrafodaLista1Carcter">
    <w:name w:val="Parágrafo da Lista1 Carácter"/>
    <w:basedOn w:val="DefaultParagraphFont"/>
    <w:link w:val="PargrafodaLista1"/>
    <w:uiPriority w:val="34"/>
    <w:rsid w:val="008D57F1"/>
    <w:rPr>
      <w:rFonts w:ascii="Arial" w:hAnsi="Arial" w:cs="Gill Sans"/>
      <w:bCs/>
      <w:sz w:val="22"/>
      <w:szCs w:val="24"/>
      <w:lang w:val="en-GB" w:eastAsia="en-US"/>
    </w:rPr>
  </w:style>
  <w:style w:type="character" w:customStyle="1" w:styleId="listai-ii-iiiCarcter">
    <w:name w:val="lista_i-ii-iii Carácter"/>
    <w:basedOn w:val="PargrafodaLista1Carcter"/>
    <w:link w:val="listai-ii-iii"/>
    <w:rsid w:val="008953EC"/>
    <w:rPr>
      <w:rFonts w:ascii="Arial" w:hAnsi="Arial" w:cs="Gill Sans"/>
      <w:bCs w:val="0"/>
      <w:sz w:val="22"/>
      <w:szCs w:val="24"/>
      <w:lang w:val="en-GB" w:eastAsia="en-US"/>
    </w:rPr>
  </w:style>
  <w:style w:type="paragraph" w:customStyle="1" w:styleId="falta">
    <w:name w:val="falta"/>
    <w:basedOn w:val="Normal"/>
    <w:link w:val="faltaCarcter"/>
    <w:rsid w:val="00B43A98"/>
    <w:rPr>
      <w:b/>
      <w:color w:val="1136ED"/>
      <w:lang w:val="en-US"/>
    </w:rPr>
  </w:style>
  <w:style w:type="character" w:customStyle="1" w:styleId="faltaCarcter">
    <w:name w:val="falta Carácter"/>
    <w:basedOn w:val="DefaultParagraphFont"/>
    <w:link w:val="falta"/>
    <w:rsid w:val="00B43A98"/>
    <w:rPr>
      <w:rFonts w:ascii="Garamond" w:hAnsi="Garamond" w:cs="Arial"/>
      <w:b/>
      <w:color w:val="1136ED"/>
      <w:sz w:val="24"/>
      <w:szCs w:val="24"/>
      <w:lang w:val="en-US" w:eastAsia="en-US"/>
    </w:rPr>
  </w:style>
  <w:style w:type="paragraph" w:styleId="FootnoteText">
    <w:name w:val="footnote text"/>
    <w:basedOn w:val="Normal"/>
    <w:link w:val="FootnoteTextChar"/>
    <w:uiPriority w:val="99"/>
    <w:unhideWhenUsed/>
    <w:rsid w:val="005B4101"/>
    <w:pPr>
      <w:spacing w:line="240" w:lineRule="auto"/>
    </w:pPr>
  </w:style>
  <w:style w:type="character" w:customStyle="1" w:styleId="FootnoteTextChar">
    <w:name w:val="Footnote Text Char"/>
    <w:basedOn w:val="DefaultParagraphFont"/>
    <w:link w:val="FootnoteText"/>
    <w:uiPriority w:val="99"/>
    <w:rsid w:val="005B4101"/>
    <w:rPr>
      <w:rFonts w:ascii="Gill Sans" w:hAnsi="Gill Sans" w:cs="Arial"/>
      <w:sz w:val="24"/>
      <w:szCs w:val="24"/>
      <w:lang w:eastAsia="en-US"/>
    </w:rPr>
  </w:style>
  <w:style w:type="character" w:styleId="FootnoteReference">
    <w:name w:val="footnote reference"/>
    <w:basedOn w:val="DefaultParagraphFont"/>
    <w:uiPriority w:val="99"/>
    <w:unhideWhenUsed/>
    <w:rsid w:val="005B4101"/>
    <w:rPr>
      <w:vertAlign w:val="superscript"/>
    </w:rPr>
  </w:style>
  <w:style w:type="paragraph" w:styleId="MessageHeader">
    <w:name w:val="Message Header"/>
    <w:basedOn w:val="Normal"/>
    <w:link w:val="MessageHeaderChar"/>
    <w:uiPriority w:val="99"/>
    <w:unhideWhenUsed/>
    <w:rsid w:val="005B410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eastAsiaTheme="majorEastAsia" w:cstheme="majorBidi"/>
      <w:sz w:val="18"/>
    </w:rPr>
  </w:style>
  <w:style w:type="character" w:customStyle="1" w:styleId="MessageHeaderChar">
    <w:name w:val="Message Header Char"/>
    <w:basedOn w:val="DefaultParagraphFont"/>
    <w:link w:val="MessageHeader"/>
    <w:uiPriority w:val="99"/>
    <w:rsid w:val="005B4101"/>
    <w:rPr>
      <w:rFonts w:ascii="Gill Sans" w:eastAsiaTheme="majorEastAsia" w:hAnsi="Gill Sans" w:cstheme="majorBidi"/>
      <w:sz w:val="18"/>
      <w:szCs w:val="24"/>
      <w:shd w:val="pct20" w:color="auto" w:fill="auto"/>
      <w:lang w:eastAsia="en-US"/>
    </w:rPr>
  </w:style>
  <w:style w:type="paragraph" w:customStyle="1" w:styleId="TNotaRodape">
    <w:name w:val="T Nota Rodape"/>
    <w:basedOn w:val="Normal"/>
    <w:qFormat/>
    <w:rsid w:val="00D0321A"/>
    <w:rPr>
      <w:rFonts w:ascii="Times New Roman" w:hAnsi="Times New Roman"/>
      <w:sz w:val="20"/>
    </w:rPr>
  </w:style>
  <w:style w:type="paragraph" w:customStyle="1" w:styleId="TFaculdadeeNome">
    <w:name w:val="T Faculdade e Nome"/>
    <w:qFormat/>
    <w:rsid w:val="003145FD"/>
    <w:pPr>
      <w:spacing w:line="288" w:lineRule="auto"/>
      <w:jc w:val="center"/>
    </w:pPr>
    <w:rPr>
      <w:rFonts w:ascii="Times New Roman" w:hAnsi="Times New Roman" w:cs="Gill Sans"/>
      <w:color w:val="000000" w:themeColor="text1"/>
      <w:sz w:val="28"/>
      <w:szCs w:val="28"/>
      <w:lang w:eastAsia="en-US"/>
    </w:rPr>
  </w:style>
  <w:style w:type="paragraph" w:customStyle="1" w:styleId="TRostoTtulo">
    <w:name w:val="T Rosto Título"/>
    <w:qFormat/>
    <w:rsid w:val="003145FD"/>
    <w:pPr>
      <w:spacing w:line="288" w:lineRule="auto"/>
      <w:ind w:right="-1"/>
      <w:jc w:val="center"/>
    </w:pPr>
    <w:rPr>
      <w:rFonts w:ascii="Gill Sans Std" w:hAnsi="Gill Sans Std" w:cs="Gill Sans"/>
      <w:sz w:val="50"/>
      <w:szCs w:val="28"/>
      <w:lang w:eastAsia="en-US"/>
    </w:rPr>
  </w:style>
  <w:style w:type="paragraph" w:customStyle="1" w:styleId="TRostoSubtitulo">
    <w:name w:val="T Rosto Subtitulo"/>
    <w:qFormat/>
    <w:rsid w:val="003145FD"/>
    <w:pPr>
      <w:spacing w:line="288" w:lineRule="auto"/>
      <w:ind w:right="-1"/>
      <w:jc w:val="center"/>
    </w:pPr>
    <w:rPr>
      <w:rFonts w:ascii="Gill Sans Std" w:hAnsi="Gill Sans Std" w:cs="Gill Sans"/>
      <w:sz w:val="50"/>
      <w:szCs w:val="28"/>
      <w:lang w:eastAsia="en-US"/>
    </w:rPr>
  </w:style>
  <w:style w:type="paragraph" w:customStyle="1" w:styleId="TRodapeTeseNpag">
    <w:name w:val="T Rodape Tese Npag"/>
    <w:basedOn w:val="Footer"/>
    <w:qFormat/>
    <w:rsid w:val="00E60AC8"/>
    <w:pPr>
      <w:tabs>
        <w:tab w:val="clear" w:pos="4252"/>
      </w:tabs>
      <w:jc w:val="left"/>
    </w:pPr>
    <w:rPr>
      <w:color w:val="595959" w:themeColor="text1" w:themeTint="A6"/>
      <w:sz w:val="20"/>
      <w:szCs w:val="20"/>
    </w:rPr>
  </w:style>
  <w:style w:type="paragraph" w:customStyle="1" w:styleId="TCitao">
    <w:name w:val="T Citação"/>
    <w:basedOn w:val="Normal"/>
    <w:qFormat/>
    <w:rsid w:val="00DD2A6B"/>
    <w:pPr>
      <w:spacing w:before="120" w:after="240" w:line="312" w:lineRule="auto"/>
      <w:ind w:left="709"/>
    </w:pPr>
    <w:rPr>
      <w:i/>
    </w:rPr>
  </w:style>
  <w:style w:type="paragraph" w:customStyle="1" w:styleId="TIndice">
    <w:name w:val="T Indice"/>
    <w:qFormat/>
    <w:rsid w:val="00EB64E7"/>
    <w:pPr>
      <w:tabs>
        <w:tab w:val="left" w:leader="dot" w:pos="7513"/>
      </w:tabs>
      <w:spacing w:line="360" w:lineRule="auto"/>
    </w:pPr>
    <w:rPr>
      <w:rFonts w:ascii="Arial" w:hAnsi="Arial" w:cs="Gill Sans"/>
      <w:sz w:val="24"/>
      <w:szCs w:val="24"/>
      <w:lang w:eastAsia="en-US"/>
    </w:rPr>
  </w:style>
  <w:style w:type="paragraph" w:customStyle="1" w:styleId="TBibliografia">
    <w:name w:val="T Bibliografia"/>
    <w:basedOn w:val="Normal"/>
    <w:qFormat/>
    <w:rsid w:val="00B43EF6"/>
    <w:pPr>
      <w:ind w:left="284" w:hanging="284"/>
    </w:pPr>
  </w:style>
  <w:style w:type="character" w:styleId="CommentReference">
    <w:name w:val="annotation reference"/>
    <w:basedOn w:val="DefaultParagraphFont"/>
    <w:uiPriority w:val="99"/>
    <w:semiHidden/>
    <w:unhideWhenUsed/>
    <w:rsid w:val="00A16937"/>
    <w:rPr>
      <w:sz w:val="16"/>
      <w:szCs w:val="16"/>
    </w:rPr>
  </w:style>
  <w:style w:type="paragraph" w:styleId="CommentText">
    <w:name w:val="annotation text"/>
    <w:basedOn w:val="Normal"/>
    <w:link w:val="CommentTextChar"/>
    <w:uiPriority w:val="99"/>
    <w:semiHidden/>
    <w:unhideWhenUsed/>
    <w:rsid w:val="00A16937"/>
    <w:pPr>
      <w:spacing w:line="240" w:lineRule="auto"/>
    </w:pPr>
    <w:rPr>
      <w:sz w:val="20"/>
      <w:szCs w:val="20"/>
    </w:rPr>
  </w:style>
  <w:style w:type="character" w:customStyle="1" w:styleId="CommentTextChar">
    <w:name w:val="Comment Text Char"/>
    <w:basedOn w:val="DefaultParagraphFont"/>
    <w:link w:val="CommentText"/>
    <w:uiPriority w:val="99"/>
    <w:semiHidden/>
    <w:rsid w:val="00A16937"/>
    <w:rPr>
      <w:rFonts w:ascii="Times New Roman" w:hAnsi="Times New Roman" w:cs="Gill Sans"/>
      <w:lang w:eastAsia="en-US"/>
    </w:rPr>
  </w:style>
  <w:style w:type="paragraph" w:styleId="CommentSubject">
    <w:name w:val="annotation subject"/>
    <w:basedOn w:val="CommentText"/>
    <w:next w:val="CommentText"/>
    <w:link w:val="CommentSubjectChar"/>
    <w:uiPriority w:val="99"/>
    <w:semiHidden/>
    <w:unhideWhenUsed/>
    <w:rsid w:val="00A16937"/>
    <w:rPr>
      <w:b/>
      <w:bCs/>
    </w:rPr>
  </w:style>
  <w:style w:type="character" w:customStyle="1" w:styleId="CommentSubjectChar">
    <w:name w:val="Comment Subject Char"/>
    <w:basedOn w:val="CommentTextChar"/>
    <w:link w:val="CommentSubject"/>
    <w:uiPriority w:val="99"/>
    <w:semiHidden/>
    <w:rsid w:val="00A16937"/>
    <w:rPr>
      <w:rFonts w:ascii="Times New Roman" w:hAnsi="Times New Roman" w:cs="Gill Sans"/>
      <w:b/>
      <w:bCs/>
      <w:lang w:eastAsia="en-US"/>
    </w:rPr>
  </w:style>
  <w:style w:type="paragraph" w:styleId="TableofFigures">
    <w:name w:val="table of figures"/>
    <w:basedOn w:val="Normal"/>
    <w:next w:val="Normal"/>
    <w:uiPriority w:val="99"/>
    <w:unhideWhenUsed/>
    <w:rsid w:val="00FD4D4C"/>
  </w:style>
  <w:style w:type="character" w:styleId="LineNumber">
    <w:name w:val="line number"/>
    <w:basedOn w:val="DefaultParagraphFont"/>
    <w:uiPriority w:val="99"/>
    <w:semiHidden/>
    <w:unhideWhenUsed/>
    <w:rsid w:val="00EB64E7"/>
  </w:style>
  <w:style w:type="paragraph" w:customStyle="1" w:styleId="Sub-Title">
    <w:name w:val="Sub-Title"/>
    <w:basedOn w:val="Normal"/>
    <w:link w:val="Sub-TitleChar"/>
    <w:rsid w:val="00543AEE"/>
    <w:rPr>
      <w:sz w:val="32"/>
    </w:rPr>
  </w:style>
  <w:style w:type="character" w:customStyle="1" w:styleId="Heading4Char">
    <w:name w:val="Heading 4 Char"/>
    <w:basedOn w:val="DefaultParagraphFont"/>
    <w:link w:val="Heading4"/>
    <w:uiPriority w:val="9"/>
    <w:semiHidden/>
    <w:rsid w:val="00007FF6"/>
    <w:rPr>
      <w:rFonts w:asciiTheme="majorHAnsi" w:eastAsiaTheme="majorEastAsia" w:hAnsiTheme="majorHAnsi" w:cstheme="majorBidi"/>
      <w:i/>
      <w:iCs/>
      <w:color w:val="365F91" w:themeColor="accent1" w:themeShade="BF"/>
      <w:sz w:val="22"/>
      <w:szCs w:val="24"/>
      <w:lang w:val="en-GB" w:eastAsia="en-US"/>
    </w:rPr>
  </w:style>
  <w:style w:type="character" w:customStyle="1" w:styleId="Sub-TitleChar">
    <w:name w:val="Sub-Title Char"/>
    <w:basedOn w:val="DefaultParagraphFont"/>
    <w:link w:val="Sub-Title"/>
    <w:rsid w:val="00543AEE"/>
    <w:rPr>
      <w:rFonts w:ascii="Arial" w:hAnsi="Arial" w:cs="Gill Sans"/>
      <w:sz w:val="32"/>
      <w:szCs w:val="24"/>
      <w:lang w:val="en-GB" w:eastAsia="en-US"/>
    </w:rPr>
  </w:style>
  <w:style w:type="paragraph" w:styleId="TOC5">
    <w:name w:val="toc 5"/>
    <w:basedOn w:val="Normal"/>
    <w:next w:val="Normal"/>
    <w:autoRedefine/>
    <w:uiPriority w:val="39"/>
    <w:unhideWhenUsed/>
    <w:rsid w:val="00797F9C"/>
    <w:pPr>
      <w:ind w:left="880"/>
      <w:jc w:val="left"/>
    </w:pPr>
    <w:rPr>
      <w:rFonts w:asciiTheme="minorHAnsi" w:hAnsiTheme="minorHAnsi" w:cstheme="minorHAnsi"/>
      <w:sz w:val="20"/>
      <w:szCs w:val="20"/>
    </w:rPr>
  </w:style>
  <w:style w:type="character" w:customStyle="1" w:styleId="Heading5Char">
    <w:name w:val="Heading 5 Char"/>
    <w:basedOn w:val="DefaultParagraphFont"/>
    <w:link w:val="Heading5"/>
    <w:uiPriority w:val="9"/>
    <w:semiHidden/>
    <w:rsid w:val="00007FF6"/>
    <w:rPr>
      <w:rFonts w:asciiTheme="majorHAnsi" w:eastAsiaTheme="majorEastAsia" w:hAnsiTheme="majorHAnsi" w:cstheme="majorBidi"/>
      <w:color w:val="365F91" w:themeColor="accent1" w:themeShade="BF"/>
      <w:sz w:val="22"/>
      <w:szCs w:val="24"/>
      <w:lang w:val="en-GB" w:eastAsia="en-US"/>
    </w:rPr>
  </w:style>
  <w:style w:type="paragraph" w:styleId="TOC6">
    <w:name w:val="toc 6"/>
    <w:basedOn w:val="Normal"/>
    <w:next w:val="Normal"/>
    <w:autoRedefine/>
    <w:uiPriority w:val="39"/>
    <w:unhideWhenUsed/>
    <w:rsid w:val="00797F9C"/>
    <w:pPr>
      <w:ind w:left="11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797F9C"/>
    <w:pPr>
      <w:ind w:left="132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797F9C"/>
    <w:pPr>
      <w:ind w:left="15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797F9C"/>
    <w:pPr>
      <w:ind w:left="1760"/>
      <w:jc w:val="left"/>
    </w:pPr>
    <w:rPr>
      <w:rFonts w:asciiTheme="minorHAnsi" w:hAnsiTheme="minorHAnsi" w:cstheme="minorHAnsi"/>
      <w:sz w:val="20"/>
      <w:szCs w:val="20"/>
    </w:rPr>
  </w:style>
  <w:style w:type="paragraph" w:customStyle="1" w:styleId="Chapter">
    <w:name w:val="Chapter"/>
    <w:basedOn w:val="Normal"/>
    <w:link w:val="ChapterChar"/>
    <w:qFormat/>
    <w:rsid w:val="0092032D"/>
    <w:pPr>
      <w:spacing w:before="120" w:after="120" w:line="240" w:lineRule="auto"/>
    </w:pPr>
    <w:rPr>
      <w:rFonts w:ascii="Times New Roman" w:hAnsi="Times New Roman"/>
      <w:sz w:val="36"/>
    </w:rPr>
  </w:style>
  <w:style w:type="paragraph" w:customStyle="1" w:styleId="InitialTitles">
    <w:name w:val="Initial Titles"/>
    <w:basedOn w:val="Normal"/>
    <w:link w:val="InitialTitlesChar"/>
    <w:qFormat/>
    <w:rsid w:val="0092032D"/>
    <w:pPr>
      <w:spacing w:line="240" w:lineRule="auto"/>
      <w:jc w:val="left"/>
    </w:pPr>
    <w:rPr>
      <w:rFonts w:ascii="Times New Roman" w:hAnsi="Times New Roman" w:cs="Times New Roman"/>
      <w:b/>
      <w:sz w:val="48"/>
      <w:szCs w:val="72"/>
    </w:rPr>
  </w:style>
  <w:style w:type="character" w:customStyle="1" w:styleId="ChapterChar">
    <w:name w:val="Chapter Char"/>
    <w:basedOn w:val="DefaultParagraphFont"/>
    <w:link w:val="Chapter"/>
    <w:rsid w:val="0092032D"/>
    <w:rPr>
      <w:rFonts w:ascii="Times New Roman" w:hAnsi="Times New Roman" w:cs="Gill Sans"/>
      <w:sz w:val="36"/>
      <w:szCs w:val="24"/>
      <w:lang w:val="en-GB" w:eastAsia="en-US"/>
    </w:rPr>
  </w:style>
  <w:style w:type="paragraph" w:customStyle="1" w:styleId="PageNumbersStyle">
    <w:name w:val="Page Numbers Style"/>
    <w:basedOn w:val="Footer"/>
    <w:link w:val="PageNumbersStyleChar"/>
    <w:qFormat/>
    <w:rsid w:val="00D0321A"/>
    <w:pPr>
      <w:spacing w:line="360" w:lineRule="auto"/>
      <w:jc w:val="center"/>
    </w:pPr>
    <w:rPr>
      <w:rFonts w:ascii="Times New Roman" w:hAnsi="Times New Roman"/>
      <w:noProof/>
      <w:sz w:val="20"/>
    </w:rPr>
  </w:style>
  <w:style w:type="character" w:customStyle="1" w:styleId="InitialTitlesChar">
    <w:name w:val="Initial Titles Char"/>
    <w:basedOn w:val="DefaultParagraphFont"/>
    <w:link w:val="InitialTitles"/>
    <w:rsid w:val="0092032D"/>
    <w:rPr>
      <w:rFonts w:ascii="Times New Roman" w:hAnsi="Times New Roman"/>
      <w:b/>
      <w:sz w:val="48"/>
      <w:szCs w:val="72"/>
      <w:lang w:val="en-GB" w:eastAsia="en-US"/>
    </w:rPr>
  </w:style>
  <w:style w:type="character" w:customStyle="1" w:styleId="ListParagraphChar">
    <w:name w:val="List Paragraph Char"/>
    <w:aliases w:val="Texto justificado Char"/>
    <w:basedOn w:val="DefaultParagraphFont"/>
    <w:link w:val="ListParagraph"/>
    <w:uiPriority w:val="34"/>
    <w:rsid w:val="00A43B88"/>
    <w:rPr>
      <w:rFonts w:ascii="Arial" w:hAnsi="Arial" w:cs="Gill Sans"/>
      <w:sz w:val="22"/>
      <w:szCs w:val="24"/>
      <w:lang w:val="en-GB" w:eastAsia="en-US"/>
    </w:rPr>
  </w:style>
  <w:style w:type="character" w:customStyle="1" w:styleId="PageNumbersStyleChar">
    <w:name w:val="Page Numbers Style Char"/>
    <w:basedOn w:val="FooterChar"/>
    <w:link w:val="PageNumbersStyle"/>
    <w:rsid w:val="00D0321A"/>
    <w:rPr>
      <w:rFonts w:ascii="Times New Roman" w:hAnsi="Times New Roman" w:cs="Gill Sans"/>
      <w:noProof/>
      <w:sz w:val="24"/>
      <w:szCs w:val="24"/>
      <w:lang w:val="en-GB" w:eastAsia="en-US"/>
    </w:rPr>
  </w:style>
  <w:style w:type="numbering" w:customStyle="1" w:styleId="Style1">
    <w:name w:val="Style1"/>
    <w:uiPriority w:val="99"/>
    <w:rsid w:val="00F11CD7"/>
    <w:pPr>
      <w:numPr>
        <w:numId w:val="3"/>
      </w:numPr>
    </w:pPr>
  </w:style>
  <w:style w:type="character" w:customStyle="1" w:styleId="Heading2Char">
    <w:name w:val="Heading 2 Char"/>
    <w:basedOn w:val="DefaultParagraphFont"/>
    <w:link w:val="Heading2"/>
    <w:rsid w:val="00F91032"/>
    <w:rPr>
      <w:rFonts w:ascii="Arial" w:hAnsi="Arial" w:cs="Gill Sans"/>
      <w:bCs/>
      <w:iCs/>
      <w:sz w:val="32"/>
      <w:szCs w:val="28"/>
      <w:lang w:val="en-GB" w:eastAsia="en-US"/>
    </w:rPr>
  </w:style>
  <w:style w:type="character" w:customStyle="1" w:styleId="Heading6Char">
    <w:name w:val="Heading 6 Char"/>
    <w:basedOn w:val="DefaultParagraphFont"/>
    <w:link w:val="Heading6"/>
    <w:uiPriority w:val="9"/>
    <w:semiHidden/>
    <w:rsid w:val="00007FF6"/>
    <w:rPr>
      <w:rFonts w:asciiTheme="majorHAnsi" w:eastAsiaTheme="majorEastAsia" w:hAnsiTheme="majorHAnsi" w:cstheme="majorBidi"/>
      <w:color w:val="243F60" w:themeColor="accent1" w:themeShade="7F"/>
      <w:sz w:val="22"/>
      <w:szCs w:val="24"/>
      <w:lang w:val="en-GB" w:eastAsia="en-US"/>
    </w:rPr>
  </w:style>
  <w:style w:type="character" w:customStyle="1" w:styleId="Heading7Char">
    <w:name w:val="Heading 7 Char"/>
    <w:basedOn w:val="DefaultParagraphFont"/>
    <w:link w:val="Heading7"/>
    <w:uiPriority w:val="9"/>
    <w:semiHidden/>
    <w:rsid w:val="00007FF6"/>
    <w:rPr>
      <w:rFonts w:asciiTheme="majorHAnsi" w:eastAsiaTheme="majorEastAsia" w:hAnsiTheme="majorHAnsi" w:cstheme="majorBidi"/>
      <w:i/>
      <w:iCs/>
      <w:color w:val="243F60" w:themeColor="accent1" w:themeShade="7F"/>
      <w:sz w:val="22"/>
      <w:szCs w:val="24"/>
      <w:lang w:val="en-GB" w:eastAsia="en-US"/>
    </w:rPr>
  </w:style>
  <w:style w:type="character" w:customStyle="1" w:styleId="Heading8Char">
    <w:name w:val="Heading 8 Char"/>
    <w:basedOn w:val="DefaultParagraphFont"/>
    <w:link w:val="Heading8"/>
    <w:uiPriority w:val="9"/>
    <w:semiHidden/>
    <w:rsid w:val="00007FF6"/>
    <w:rPr>
      <w:rFonts w:asciiTheme="majorHAnsi" w:eastAsiaTheme="majorEastAsia" w:hAnsiTheme="majorHAnsi" w:cstheme="majorBidi"/>
      <w:color w:val="272727" w:themeColor="text1" w:themeTint="D8"/>
      <w:sz w:val="21"/>
      <w:szCs w:val="21"/>
      <w:lang w:val="en-GB" w:eastAsia="en-US"/>
    </w:rPr>
  </w:style>
  <w:style w:type="character" w:customStyle="1" w:styleId="Heading1Char">
    <w:name w:val="Heading 1 Char"/>
    <w:basedOn w:val="Heading2Char"/>
    <w:link w:val="Heading1"/>
    <w:uiPriority w:val="9"/>
    <w:rsid w:val="00757711"/>
    <w:rPr>
      <w:rFonts w:ascii="Times New Roman" w:hAnsi="Times New Roman" w:cs="Gill Sans"/>
      <w:bCs w:val="0"/>
      <w:iCs/>
      <w:sz w:val="48"/>
      <w:szCs w:val="28"/>
      <w:lang w:val="en-GB" w:eastAsia="en-US"/>
    </w:rPr>
  </w:style>
  <w:style w:type="character" w:customStyle="1" w:styleId="Heading9Char">
    <w:name w:val="Heading 9 Char"/>
    <w:basedOn w:val="DefaultParagraphFont"/>
    <w:link w:val="Heading9"/>
    <w:uiPriority w:val="9"/>
    <w:semiHidden/>
    <w:rsid w:val="00007FF6"/>
    <w:rPr>
      <w:rFonts w:asciiTheme="majorHAnsi" w:eastAsiaTheme="majorEastAsia" w:hAnsiTheme="majorHAnsi" w:cstheme="majorBidi"/>
      <w:i/>
      <w:iCs/>
      <w:color w:val="272727" w:themeColor="text1" w:themeTint="D8"/>
      <w:sz w:val="21"/>
      <w:szCs w:val="21"/>
      <w:lang w:val="en-GB" w:eastAsia="en-US"/>
    </w:rPr>
  </w:style>
  <w:style w:type="numbering" w:customStyle="1" w:styleId="Style">
    <w:name w:val="Style"/>
    <w:uiPriority w:val="99"/>
    <w:rsid w:val="00007FF6"/>
    <w:pPr>
      <w:numPr>
        <w:numId w:val="5"/>
      </w:numPr>
    </w:pPr>
  </w:style>
  <w:style w:type="paragraph" w:styleId="Bibliography">
    <w:name w:val="Bibliography"/>
    <w:basedOn w:val="Normal"/>
    <w:next w:val="Normal"/>
    <w:uiPriority w:val="37"/>
    <w:unhideWhenUsed/>
    <w:rsid w:val="00261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7280">
      <w:bodyDiv w:val="1"/>
      <w:marLeft w:val="0"/>
      <w:marRight w:val="0"/>
      <w:marTop w:val="0"/>
      <w:marBottom w:val="0"/>
      <w:divBdr>
        <w:top w:val="none" w:sz="0" w:space="0" w:color="auto"/>
        <w:left w:val="none" w:sz="0" w:space="0" w:color="auto"/>
        <w:bottom w:val="none" w:sz="0" w:space="0" w:color="auto"/>
        <w:right w:val="none" w:sz="0" w:space="0" w:color="auto"/>
      </w:divBdr>
    </w:div>
    <w:div w:id="263269047">
      <w:bodyDiv w:val="1"/>
      <w:marLeft w:val="0"/>
      <w:marRight w:val="0"/>
      <w:marTop w:val="0"/>
      <w:marBottom w:val="0"/>
      <w:divBdr>
        <w:top w:val="none" w:sz="0" w:space="0" w:color="auto"/>
        <w:left w:val="none" w:sz="0" w:space="0" w:color="auto"/>
        <w:bottom w:val="none" w:sz="0" w:space="0" w:color="auto"/>
        <w:right w:val="none" w:sz="0" w:space="0" w:color="auto"/>
      </w:divBdr>
    </w:div>
    <w:div w:id="831717445">
      <w:bodyDiv w:val="1"/>
      <w:marLeft w:val="0"/>
      <w:marRight w:val="0"/>
      <w:marTop w:val="0"/>
      <w:marBottom w:val="0"/>
      <w:divBdr>
        <w:top w:val="none" w:sz="0" w:space="0" w:color="auto"/>
        <w:left w:val="none" w:sz="0" w:space="0" w:color="auto"/>
        <w:bottom w:val="none" w:sz="0" w:space="0" w:color="auto"/>
        <w:right w:val="none" w:sz="0" w:space="0" w:color="auto"/>
      </w:divBdr>
    </w:div>
    <w:div w:id="925114819">
      <w:bodyDiv w:val="1"/>
      <w:marLeft w:val="0"/>
      <w:marRight w:val="0"/>
      <w:marTop w:val="0"/>
      <w:marBottom w:val="0"/>
      <w:divBdr>
        <w:top w:val="none" w:sz="0" w:space="0" w:color="auto"/>
        <w:left w:val="none" w:sz="0" w:space="0" w:color="auto"/>
        <w:bottom w:val="none" w:sz="0" w:space="0" w:color="auto"/>
        <w:right w:val="none" w:sz="0" w:space="0" w:color="auto"/>
      </w:divBdr>
    </w:div>
    <w:div w:id="1117336886">
      <w:bodyDiv w:val="1"/>
      <w:marLeft w:val="0"/>
      <w:marRight w:val="0"/>
      <w:marTop w:val="0"/>
      <w:marBottom w:val="0"/>
      <w:divBdr>
        <w:top w:val="none" w:sz="0" w:space="0" w:color="auto"/>
        <w:left w:val="none" w:sz="0" w:space="0" w:color="auto"/>
        <w:bottom w:val="none" w:sz="0" w:space="0" w:color="auto"/>
        <w:right w:val="none" w:sz="0" w:space="0" w:color="auto"/>
      </w:divBdr>
    </w:div>
    <w:div w:id="1144666530">
      <w:bodyDiv w:val="1"/>
      <w:marLeft w:val="0"/>
      <w:marRight w:val="0"/>
      <w:marTop w:val="0"/>
      <w:marBottom w:val="0"/>
      <w:divBdr>
        <w:top w:val="none" w:sz="0" w:space="0" w:color="auto"/>
        <w:left w:val="none" w:sz="0" w:space="0" w:color="auto"/>
        <w:bottom w:val="none" w:sz="0" w:space="0" w:color="auto"/>
        <w:right w:val="none" w:sz="0" w:space="0" w:color="auto"/>
      </w:divBdr>
    </w:div>
    <w:div w:id="1149516599">
      <w:bodyDiv w:val="1"/>
      <w:marLeft w:val="0"/>
      <w:marRight w:val="0"/>
      <w:marTop w:val="0"/>
      <w:marBottom w:val="0"/>
      <w:divBdr>
        <w:top w:val="none" w:sz="0" w:space="0" w:color="auto"/>
        <w:left w:val="none" w:sz="0" w:space="0" w:color="auto"/>
        <w:bottom w:val="none" w:sz="0" w:space="0" w:color="auto"/>
        <w:right w:val="none" w:sz="0" w:space="0" w:color="auto"/>
      </w:divBdr>
    </w:div>
    <w:div w:id="1345984494">
      <w:bodyDiv w:val="1"/>
      <w:marLeft w:val="0"/>
      <w:marRight w:val="0"/>
      <w:marTop w:val="0"/>
      <w:marBottom w:val="0"/>
      <w:divBdr>
        <w:top w:val="none" w:sz="0" w:space="0" w:color="auto"/>
        <w:left w:val="none" w:sz="0" w:space="0" w:color="auto"/>
        <w:bottom w:val="none" w:sz="0" w:space="0" w:color="auto"/>
        <w:right w:val="none" w:sz="0" w:space="0" w:color="auto"/>
      </w:divBdr>
    </w:div>
    <w:div w:id="1501774778">
      <w:bodyDiv w:val="1"/>
      <w:marLeft w:val="0"/>
      <w:marRight w:val="0"/>
      <w:marTop w:val="0"/>
      <w:marBottom w:val="0"/>
      <w:divBdr>
        <w:top w:val="none" w:sz="0" w:space="0" w:color="auto"/>
        <w:left w:val="none" w:sz="0" w:space="0" w:color="auto"/>
        <w:bottom w:val="none" w:sz="0" w:space="0" w:color="auto"/>
        <w:right w:val="none" w:sz="0" w:space="0" w:color="auto"/>
      </w:divBdr>
    </w:div>
    <w:div w:id="1760712757">
      <w:bodyDiv w:val="1"/>
      <w:marLeft w:val="0"/>
      <w:marRight w:val="0"/>
      <w:marTop w:val="0"/>
      <w:marBottom w:val="0"/>
      <w:divBdr>
        <w:top w:val="none" w:sz="0" w:space="0" w:color="auto"/>
        <w:left w:val="none" w:sz="0" w:space="0" w:color="auto"/>
        <w:bottom w:val="none" w:sz="0" w:space="0" w:color="auto"/>
        <w:right w:val="none" w:sz="0" w:space="0" w:color="auto"/>
      </w:divBdr>
    </w:div>
    <w:div w:id="1777750565">
      <w:bodyDiv w:val="1"/>
      <w:marLeft w:val="0"/>
      <w:marRight w:val="0"/>
      <w:marTop w:val="0"/>
      <w:marBottom w:val="0"/>
      <w:divBdr>
        <w:top w:val="none" w:sz="0" w:space="0" w:color="auto"/>
        <w:left w:val="none" w:sz="0" w:space="0" w:color="auto"/>
        <w:bottom w:val="none" w:sz="0" w:space="0" w:color="auto"/>
        <w:right w:val="none" w:sz="0" w:space="0" w:color="auto"/>
      </w:divBdr>
    </w:div>
    <w:div w:id="2087997592">
      <w:bodyDiv w:val="1"/>
      <w:marLeft w:val="0"/>
      <w:marRight w:val="0"/>
      <w:marTop w:val="0"/>
      <w:marBottom w:val="0"/>
      <w:divBdr>
        <w:top w:val="none" w:sz="0" w:space="0" w:color="auto"/>
        <w:left w:val="none" w:sz="0" w:space="0" w:color="auto"/>
        <w:bottom w:val="none" w:sz="0" w:space="0" w:color="auto"/>
        <w:right w:val="none" w:sz="0" w:space="0" w:color="auto"/>
      </w:divBdr>
    </w:div>
    <w:div w:id="213459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3.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2.xml"/><Relationship Id="rId14" Type="http://schemas.microsoft.com/office/2016/09/relationships/commentsIds" Target="commentsIds.xml"/></Relationships>
</file>

<file path=word/_rels/footer1.xml.rels><?xml version="1.0" encoding="UTF-8" standalone="yes"?>
<Relationships xmlns="http://schemas.openxmlformats.org/package/2006/relationships"><Relationship Id="rId1" Type="http://schemas.openxmlformats.org/officeDocument/2006/relationships/hyperlink" Target="http://www.saizbel.com/geobrasoes"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jmfs\LOCALS~1\Temp\template-word97-2003-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ill Sans">
    <w:altName w:val="Arial"/>
    <w:charset w:val="00"/>
    <w:family w:val="auto"/>
    <w:pitch w:val="variable"/>
    <w:sig w:usb0="80000267" w:usb1="00000000" w:usb2="00000000" w:usb3="00000000" w:csb0="000001F7"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Gill Sans Std">
    <w:altName w:val="Calibri"/>
    <w:charset w:val="00"/>
    <w:family w:val="auto"/>
    <w:pitch w:val="variable"/>
    <w:sig w:usb0="800000AF" w:usb1="4000204A" w:usb2="00000000" w:usb3="00000000" w:csb0="00000001" w:csb1="00000000"/>
  </w:font>
  <w:font w:name="Gill Sans MT Condensed">
    <w:panose1 w:val="020B05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AB9"/>
    <w:rsid w:val="006B24AA"/>
    <w:rsid w:val="00F60A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642DC637F04DC183A51E1C31EC0276">
    <w:name w:val="F7642DC637F04DC183A51E1C31EC0276"/>
    <w:rsid w:val="00F60AB9"/>
  </w:style>
  <w:style w:type="paragraph" w:customStyle="1" w:styleId="7E7D6BA3D30D4026B6FE9CAD9E86756E">
    <w:name w:val="7E7D6BA3D30D4026B6FE9CAD9E86756E"/>
    <w:rsid w:val="00F60AB9"/>
  </w:style>
  <w:style w:type="paragraph" w:customStyle="1" w:styleId="79227A90C59F4A499FB675D43FD1F077">
    <w:name w:val="79227A90C59F4A499FB675D43FD1F077"/>
    <w:rsid w:val="00F60AB9"/>
  </w:style>
  <w:style w:type="paragraph" w:customStyle="1" w:styleId="4EF130BFA0904968A98A302C371B1362">
    <w:name w:val="4EF130BFA0904968A98A302C371B1362"/>
    <w:rsid w:val="00F60AB9"/>
  </w:style>
  <w:style w:type="paragraph" w:customStyle="1" w:styleId="D99F44B6D24A467DAEA02E00D366A481">
    <w:name w:val="D99F44B6D24A467DAEA02E00D366A481"/>
    <w:rsid w:val="00F60AB9"/>
  </w:style>
  <w:style w:type="paragraph" w:customStyle="1" w:styleId="1CD238BFEE2E45B0B9A19E5B0197B0BC">
    <w:name w:val="1CD238BFEE2E45B0B9A19E5B0197B0BC"/>
    <w:rsid w:val="00F60AB9"/>
  </w:style>
  <w:style w:type="paragraph" w:customStyle="1" w:styleId="3B7C2F41EC854CF79884AB7AC33D159F">
    <w:name w:val="3B7C2F41EC854CF79884AB7AC33D159F"/>
    <w:rsid w:val="00F60AB9"/>
  </w:style>
  <w:style w:type="paragraph" w:customStyle="1" w:styleId="3091DE56E5604AF3BD1DECFFC87F4C0D">
    <w:name w:val="3091DE56E5604AF3BD1DECFFC87F4C0D"/>
    <w:rsid w:val="00F60AB9"/>
  </w:style>
  <w:style w:type="paragraph" w:customStyle="1" w:styleId="7CC16C1F2E0142F09FFEB5370A9D3934">
    <w:name w:val="7CC16C1F2E0142F09FFEB5370A9D3934"/>
    <w:rsid w:val="00F60A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Example</b:Tag>
    <b:SourceType>Book</b:SourceType>
    <b:Guid>{25A9E844-9E4F-458D-8BEA-53B6935A4AD4}</b:Guid>
    <b:Author>
      <b:Author>
        <b:NameList>
          <b:Person>
            <b:Last>Example</b:Last>
            <b:First>Author</b:First>
          </b:Person>
        </b:NameList>
      </b:Author>
    </b:Author>
    <b:Title>Title Example</b:Title>
    <b:Year>2018</b:Year>
    <b:City>Coimbra</b:City>
    <b:Publisher>Publisher Example</b:Publisher>
    <b:StandardNumber>123456789</b:StandardNumber>
    <b:RefOrder>1</b:RefOrder>
  </b:Source>
</b:Sources>
</file>

<file path=customXml/itemProps1.xml><?xml version="1.0" encoding="utf-8"?>
<ds:datastoreItem xmlns:ds="http://schemas.openxmlformats.org/officeDocument/2006/customXml" ds:itemID="{C6483804-5BD9-4372-839F-D522793F8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template-word97-2003-1.dot</Template>
  <TotalTime>1479</TotalTime>
  <Pages>27</Pages>
  <Words>640</Words>
  <Characters>3651</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nome do autor</dc:creator>
  <cp:lastModifiedBy>André Bento</cp:lastModifiedBy>
  <cp:revision>14</cp:revision>
  <cp:lastPrinted>2018-06-22T14:51:00Z</cp:lastPrinted>
  <dcterms:created xsi:type="dcterms:W3CDTF">2018-07-16T15:09:00Z</dcterms:created>
  <dcterms:modified xsi:type="dcterms:W3CDTF">2018-09-12T16:47:00Z</dcterms:modified>
</cp:coreProperties>
</file>